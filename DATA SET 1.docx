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285" w:rsidRDefault="003E3EA7">
      <w:r>
        <w:t>DATA</w:t>
      </w:r>
      <w:bookmarkStart w:id="0" w:name="_GoBack"/>
      <w:bookmarkEnd w:id="0"/>
      <w:r>
        <w:t xml:space="preserve"> SET 1 </w:t>
      </w:r>
    </w:p>
    <w:p w:rsidR="003E3EA7" w:rsidRDefault="003E3EA7">
      <w:r>
        <w:rPr>
          <w:noProof/>
        </w:rPr>
        <w:lastRenderedPageBreak/>
        <w:drawing>
          <wp:inline distT="0" distB="0" distL="0" distR="0" wp14:anchorId="167F9F14" wp14:editId="4A862D2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874BBB" wp14:editId="1D19FA04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8E270C" wp14:editId="4A8867F3">
            <wp:extent cx="5124450" cy="43529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E3EA7" w:rsidRDefault="003E3EA7">
      <w:r>
        <w:t xml:space="preserve">There are two things around the sensor something located at 157 degrees and 10 cm away and something at 50 degrees (12.5 cm </w:t>
      </w:r>
      <w:proofErr w:type="gramStart"/>
      <w:r>
        <w:t>away)  There</w:t>
      </w:r>
      <w:proofErr w:type="gramEnd"/>
      <w:r>
        <w:t xml:space="preserve"> is also one more 100 cm away at 21 degrees</w:t>
      </w:r>
    </w:p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/>
    <w:p w:rsidR="003E3EA7" w:rsidRDefault="003E3EA7">
      <w:r>
        <w:t xml:space="preserve">DATA Set 2 </w:t>
      </w:r>
    </w:p>
    <w:p w:rsidR="003E3EA7" w:rsidRDefault="003E3EA7">
      <w:r>
        <w:rPr>
          <w:noProof/>
        </w:rPr>
        <w:lastRenderedPageBreak/>
        <w:drawing>
          <wp:inline distT="0" distB="0" distL="0" distR="0" wp14:anchorId="6331343B" wp14:editId="300CF903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2D1AF" wp14:editId="7833678F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D48542" wp14:editId="5AF542D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E3EA7" w:rsidRDefault="009774F7">
      <w:r>
        <w:t xml:space="preserve">Similar to the last graph there is something at 53 degrees and 11 cm away, something at 157 </w:t>
      </w:r>
      <w:proofErr w:type="gramStart"/>
      <w:r>
        <w:t>degrees  and</w:t>
      </w:r>
      <w:proofErr w:type="gramEnd"/>
      <w:r>
        <w:t xml:space="preserve"> 9.5cm away.  Lastly something at 21 degrees ~108 cm away.</w:t>
      </w:r>
    </w:p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9774F7" w:rsidRDefault="009774F7"/>
    <w:p w:rsidR="003E3EA7" w:rsidRDefault="003E3EA7">
      <w:r>
        <w:t xml:space="preserve">Data Set 3 </w:t>
      </w:r>
    </w:p>
    <w:p w:rsidR="003E3EA7" w:rsidRDefault="003E3EA7">
      <w:r>
        <w:rPr>
          <w:noProof/>
        </w:rPr>
        <w:lastRenderedPageBreak/>
        <w:drawing>
          <wp:inline distT="0" distB="0" distL="0" distR="0" wp14:anchorId="187A2D47" wp14:editId="67969941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75422" wp14:editId="53D9C555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EBB44" wp14:editId="45820045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774F7" w:rsidRDefault="009774F7">
      <w:r>
        <w:t xml:space="preserve">For 3 there is something at 94 degrees (12 cm), 130 degrees (9cm), and 17-14 degrees (~125 </w:t>
      </w:r>
      <w:proofErr w:type="gramStart"/>
      <w:r>
        <w:t>cm )</w:t>
      </w:r>
      <w:proofErr w:type="gramEnd"/>
    </w:p>
    <w:p w:rsidR="009774F7" w:rsidRDefault="009774F7"/>
    <w:p w:rsidR="009774F7" w:rsidRDefault="009774F7">
      <w:r>
        <w:t>2. SUMMARY</w:t>
      </w:r>
    </w:p>
    <w:p w:rsidR="009774F7" w:rsidRDefault="009774F7">
      <w:r>
        <w:tab/>
        <w:t>a. We choose excel because it was easy to import txt and make a graph out of it.</w:t>
      </w:r>
    </w:p>
    <w:p w:rsidR="009774F7" w:rsidRDefault="009774F7">
      <w:r>
        <w:tab/>
        <w:t>b. Finding the distance to the object is a bit weird because it is hard to see in the graph, but using the actual data makes it easier.</w:t>
      </w:r>
    </w:p>
    <w:p w:rsidR="009774F7" w:rsidRDefault="009774F7">
      <w:r>
        <w:tab/>
        <w:t>c. How to quickly print it out so that We can see the data in a way that makes sense to us.  This would be a big help in using the robot in remote control without being able to see it.</w:t>
      </w:r>
    </w:p>
    <w:p w:rsidR="009774F7" w:rsidRDefault="009774F7">
      <w:r>
        <w:tab/>
      </w:r>
    </w:p>
    <w:p w:rsidR="003E3EA7" w:rsidRDefault="003E3EA7"/>
    <w:sectPr w:rsidR="003E3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A7"/>
    <w:rsid w:val="003E3EA7"/>
    <w:rsid w:val="009774F7"/>
    <w:rsid w:val="00CF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9361"/>
  <w15:chartTrackingRefBased/>
  <w15:docId w15:val="{0E5791F2-F399-41D1-9160-C70770FA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set2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set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esktop\dataset2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ownloads\dataset3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ownloads\dataset3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\\my.files.iastate.edu\Users\jrvaughn\Downloads\dataset3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Sheet1!$L$4:$L$5</c:f>
              <c:strCache>
                <c:ptCount val="2"/>
                <c:pt idx="1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Sheet1!$K$6:$K$186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Sheet1!$L$6:$L$186</c:f>
              <c:numCache>
                <c:formatCode>General</c:formatCode>
                <c:ptCount val="181"/>
                <c:pt idx="0">
                  <c:v>389.204071</c:v>
                </c:pt>
                <c:pt idx="1">
                  <c:v>452.62493899999998</c:v>
                </c:pt>
                <c:pt idx="2">
                  <c:v>389.204071</c:v>
                </c:pt>
                <c:pt idx="3">
                  <c:v>266.13180499999999</c:v>
                </c:pt>
                <c:pt idx="4">
                  <c:v>175.95301799999999</c:v>
                </c:pt>
                <c:pt idx="5">
                  <c:v>229.17434700000001</c:v>
                </c:pt>
                <c:pt idx="6">
                  <c:v>172.357147</c:v>
                </c:pt>
                <c:pt idx="7">
                  <c:v>173.24279799999999</c:v>
                </c:pt>
                <c:pt idx="8">
                  <c:v>276.67648300000002</c:v>
                </c:pt>
                <c:pt idx="9">
                  <c:v>347.57397500000002</c:v>
                </c:pt>
                <c:pt idx="10">
                  <c:v>276.67648300000002</c:v>
                </c:pt>
                <c:pt idx="11">
                  <c:v>268.17843599999998</c:v>
                </c:pt>
                <c:pt idx="12">
                  <c:v>270.25552399999998</c:v>
                </c:pt>
                <c:pt idx="13">
                  <c:v>197.46997099999999</c:v>
                </c:pt>
                <c:pt idx="14">
                  <c:v>198.62107800000001</c:v>
                </c:pt>
                <c:pt idx="15">
                  <c:v>268.17843599999998</c:v>
                </c:pt>
                <c:pt idx="16">
                  <c:v>226.16467299999999</c:v>
                </c:pt>
                <c:pt idx="17">
                  <c:v>325.27993800000002</c:v>
                </c:pt>
                <c:pt idx="18">
                  <c:v>195.205826</c:v>
                </c:pt>
                <c:pt idx="19">
                  <c:v>172.357147</c:v>
                </c:pt>
                <c:pt idx="20">
                  <c:v>94.242476999999994</c:v>
                </c:pt>
                <c:pt idx="21">
                  <c:v>99.784813</c:v>
                </c:pt>
                <c:pt idx="22">
                  <c:v>99.784813</c:v>
                </c:pt>
                <c:pt idx="23">
                  <c:v>337.67001299999998</c:v>
                </c:pt>
                <c:pt idx="24">
                  <c:v>729.69531300000006</c:v>
                </c:pt>
                <c:pt idx="25">
                  <c:v>729.69531300000006</c:v>
                </c:pt>
                <c:pt idx="26">
                  <c:v>729.69531300000006</c:v>
                </c:pt>
                <c:pt idx="27">
                  <c:v>229.17434700000001</c:v>
                </c:pt>
                <c:pt idx="28">
                  <c:v>305.58139</c:v>
                </c:pt>
                <c:pt idx="29">
                  <c:v>452.62493899999998</c:v>
                </c:pt>
                <c:pt idx="30">
                  <c:v>524.05328399999996</c:v>
                </c:pt>
                <c:pt idx="31">
                  <c:v>715.82855199999995</c:v>
                </c:pt>
                <c:pt idx="32">
                  <c:v>744.08783000000005</c:v>
                </c:pt>
                <c:pt idx="33">
                  <c:v>729.69531300000006</c:v>
                </c:pt>
                <c:pt idx="34">
                  <c:v>715.82855199999995</c:v>
                </c:pt>
                <c:pt idx="35">
                  <c:v>729.69531300000006</c:v>
                </c:pt>
                <c:pt idx="36">
                  <c:v>715.82855199999995</c:v>
                </c:pt>
                <c:pt idx="37">
                  <c:v>232.261978</c:v>
                </c:pt>
                <c:pt idx="38">
                  <c:v>82.784660000000002</c:v>
                </c:pt>
                <c:pt idx="39">
                  <c:v>48.185485999999997</c:v>
                </c:pt>
                <c:pt idx="40">
                  <c:v>37.395724999999999</c:v>
                </c:pt>
                <c:pt idx="41">
                  <c:v>35.318066000000002</c:v>
                </c:pt>
                <c:pt idx="42">
                  <c:v>31.327992999999999</c:v>
                </c:pt>
                <c:pt idx="43">
                  <c:v>27.181915</c:v>
                </c:pt>
                <c:pt idx="44">
                  <c:v>23.817927999999998</c:v>
                </c:pt>
                <c:pt idx="45">
                  <c:v>21.39348</c:v>
                </c:pt>
                <c:pt idx="46">
                  <c:v>17.706607999999999</c:v>
                </c:pt>
                <c:pt idx="47">
                  <c:v>14.723348</c:v>
                </c:pt>
                <c:pt idx="48">
                  <c:v>13.652281</c:v>
                </c:pt>
                <c:pt idx="49">
                  <c:v>12.822229</c:v>
                </c:pt>
                <c:pt idx="50">
                  <c:v>12.547631000000001</c:v>
                </c:pt>
                <c:pt idx="51">
                  <c:v>12.434182</c:v>
                </c:pt>
                <c:pt idx="52">
                  <c:v>13.317157</c:v>
                </c:pt>
                <c:pt idx="53">
                  <c:v>14.448243</c:v>
                </c:pt>
                <c:pt idx="54">
                  <c:v>16.789455</c:v>
                </c:pt>
                <c:pt idx="55">
                  <c:v>21.832917999999999</c:v>
                </c:pt>
                <c:pt idx="56">
                  <c:v>23.956026000000001</c:v>
                </c:pt>
                <c:pt idx="57">
                  <c:v>31.327992999999999</c:v>
                </c:pt>
                <c:pt idx="58">
                  <c:v>51.080551</c:v>
                </c:pt>
                <c:pt idx="59">
                  <c:v>59.106555999999998</c:v>
                </c:pt>
                <c:pt idx="60">
                  <c:v>92.881125999999995</c:v>
                </c:pt>
                <c:pt idx="61">
                  <c:v>227.659943</c:v>
                </c:pt>
                <c:pt idx="62">
                  <c:v>620.83941700000003</c:v>
                </c:pt>
                <c:pt idx="63">
                  <c:v>702.45971699999996</c:v>
                </c:pt>
                <c:pt idx="64">
                  <c:v>495.71014400000001</c:v>
                </c:pt>
                <c:pt idx="65">
                  <c:v>715.82855199999995</c:v>
                </c:pt>
                <c:pt idx="66">
                  <c:v>729.69531300000006</c:v>
                </c:pt>
                <c:pt idx="67">
                  <c:v>715.82855199999995</c:v>
                </c:pt>
                <c:pt idx="68">
                  <c:v>729.69531300000006</c:v>
                </c:pt>
                <c:pt idx="69">
                  <c:v>464.18087800000001</c:v>
                </c:pt>
                <c:pt idx="70">
                  <c:v>729.69531300000006</c:v>
                </c:pt>
                <c:pt idx="71">
                  <c:v>270.25552399999998</c:v>
                </c:pt>
                <c:pt idx="72">
                  <c:v>331.36367799999999</c:v>
                </c:pt>
                <c:pt idx="73">
                  <c:v>226.16467299999999</c:v>
                </c:pt>
                <c:pt idx="74">
                  <c:v>389.204071</c:v>
                </c:pt>
                <c:pt idx="75">
                  <c:v>331.36367799999999</c:v>
                </c:pt>
                <c:pt idx="76">
                  <c:v>531.63177499999995</c:v>
                </c:pt>
                <c:pt idx="77">
                  <c:v>272.36376999999999</c:v>
                </c:pt>
                <c:pt idx="78">
                  <c:v>464.18087800000001</c:v>
                </c:pt>
                <c:pt idx="79">
                  <c:v>276.67648300000002</c:v>
                </c:pt>
                <c:pt idx="80">
                  <c:v>397.82153299999999</c:v>
                </c:pt>
                <c:pt idx="81">
                  <c:v>334.48828099999997</c:v>
                </c:pt>
                <c:pt idx="82">
                  <c:v>631.36175500000002</c:v>
                </c:pt>
                <c:pt idx="83">
                  <c:v>539.42388900000003</c:v>
                </c:pt>
                <c:pt idx="84">
                  <c:v>283.39733899999999</c:v>
                </c:pt>
                <c:pt idx="85">
                  <c:v>464.18087800000001</c:v>
                </c:pt>
                <c:pt idx="86">
                  <c:v>729.69531300000006</c:v>
                </c:pt>
                <c:pt idx="87">
                  <c:v>715.82855199999995</c:v>
                </c:pt>
                <c:pt idx="88">
                  <c:v>524.05328399999996</c:v>
                </c:pt>
                <c:pt idx="89">
                  <c:v>402.269226</c:v>
                </c:pt>
                <c:pt idx="90">
                  <c:v>531.63177499999995</c:v>
                </c:pt>
                <c:pt idx="91">
                  <c:v>331.36367799999999</c:v>
                </c:pt>
                <c:pt idx="92">
                  <c:v>272.36376999999999</c:v>
                </c:pt>
                <c:pt idx="93">
                  <c:v>715.82855199999995</c:v>
                </c:pt>
                <c:pt idx="94">
                  <c:v>729.69531300000006</c:v>
                </c:pt>
                <c:pt idx="95">
                  <c:v>322.31793199999998</c:v>
                </c:pt>
                <c:pt idx="96">
                  <c:v>227.659943</c:v>
                </c:pt>
                <c:pt idx="97">
                  <c:v>172.357147</c:v>
                </c:pt>
                <c:pt idx="98">
                  <c:v>458.33291600000001</c:v>
                </c:pt>
                <c:pt idx="99">
                  <c:v>199.785156</c:v>
                </c:pt>
                <c:pt idx="100">
                  <c:v>426.02133199999997</c:v>
                </c:pt>
                <c:pt idx="101">
                  <c:v>715.82855199999995</c:v>
                </c:pt>
                <c:pt idx="102">
                  <c:v>729.69531300000006</c:v>
                </c:pt>
                <c:pt idx="103">
                  <c:v>715.82855199999995</c:v>
                </c:pt>
                <c:pt idx="104">
                  <c:v>729.69531300000006</c:v>
                </c:pt>
                <c:pt idx="105">
                  <c:v>715.82855199999995</c:v>
                </c:pt>
                <c:pt idx="106">
                  <c:v>489.07965100000001</c:v>
                </c:pt>
                <c:pt idx="107">
                  <c:v>539.42388900000003</c:v>
                </c:pt>
                <c:pt idx="108">
                  <c:v>539.42388900000003</c:v>
                </c:pt>
                <c:pt idx="109">
                  <c:v>744.08783000000005</c:v>
                </c:pt>
                <c:pt idx="110">
                  <c:v>744.08783000000005</c:v>
                </c:pt>
                <c:pt idx="111">
                  <c:v>402.269226</c:v>
                </c:pt>
                <c:pt idx="112">
                  <c:v>729.69531300000006</c:v>
                </c:pt>
                <c:pt idx="113">
                  <c:v>729.69531300000006</c:v>
                </c:pt>
                <c:pt idx="114">
                  <c:v>744.08783000000005</c:v>
                </c:pt>
                <c:pt idx="115">
                  <c:v>715.82855199999995</c:v>
                </c:pt>
                <c:pt idx="116">
                  <c:v>715.82855199999995</c:v>
                </c:pt>
                <c:pt idx="117">
                  <c:v>502.51565599999998</c:v>
                </c:pt>
                <c:pt idx="118">
                  <c:v>729.69531300000006</c:v>
                </c:pt>
                <c:pt idx="119">
                  <c:v>715.82855199999995</c:v>
                </c:pt>
                <c:pt idx="120">
                  <c:v>744.08783000000005</c:v>
                </c:pt>
                <c:pt idx="121">
                  <c:v>715.82855199999995</c:v>
                </c:pt>
                <c:pt idx="122">
                  <c:v>337.67001299999998</c:v>
                </c:pt>
                <c:pt idx="123">
                  <c:v>715.82855199999995</c:v>
                </c:pt>
                <c:pt idx="124">
                  <c:v>715.82855199999995</c:v>
                </c:pt>
                <c:pt idx="125">
                  <c:v>729.69531300000006</c:v>
                </c:pt>
                <c:pt idx="126">
                  <c:v>744.08783000000005</c:v>
                </c:pt>
                <c:pt idx="127">
                  <c:v>715.82855199999995</c:v>
                </c:pt>
                <c:pt idx="128">
                  <c:v>502.51565599999998</c:v>
                </c:pt>
                <c:pt idx="129">
                  <c:v>715.82855199999995</c:v>
                </c:pt>
                <c:pt idx="130">
                  <c:v>715.82855199999995</c:v>
                </c:pt>
                <c:pt idx="131">
                  <c:v>744.08783000000005</c:v>
                </c:pt>
                <c:pt idx="132">
                  <c:v>729.69531300000006</c:v>
                </c:pt>
                <c:pt idx="133">
                  <c:v>411.45748900000001</c:v>
                </c:pt>
                <c:pt idx="134">
                  <c:v>539.42388900000003</c:v>
                </c:pt>
                <c:pt idx="135">
                  <c:v>715.82855199999995</c:v>
                </c:pt>
                <c:pt idx="136">
                  <c:v>729.69531300000006</c:v>
                </c:pt>
                <c:pt idx="137">
                  <c:v>729.69531300000006</c:v>
                </c:pt>
                <c:pt idx="138">
                  <c:v>729.69531300000006</c:v>
                </c:pt>
                <c:pt idx="139">
                  <c:v>729.69531300000006</c:v>
                </c:pt>
                <c:pt idx="140">
                  <c:v>744.08783000000005</c:v>
                </c:pt>
                <c:pt idx="141">
                  <c:v>715.82855199999995</c:v>
                </c:pt>
                <c:pt idx="142">
                  <c:v>729.69531300000006</c:v>
                </c:pt>
                <c:pt idx="143">
                  <c:v>104.961197</c:v>
                </c:pt>
                <c:pt idx="144">
                  <c:v>53.111564999999999</c:v>
                </c:pt>
                <c:pt idx="145">
                  <c:v>42.701763</c:v>
                </c:pt>
                <c:pt idx="146">
                  <c:v>36.662585999999997</c:v>
                </c:pt>
                <c:pt idx="147">
                  <c:v>32.713611999999998</c:v>
                </c:pt>
                <c:pt idx="148">
                  <c:v>29.777317</c:v>
                </c:pt>
                <c:pt idx="149">
                  <c:v>26.684967</c:v>
                </c:pt>
                <c:pt idx="150">
                  <c:v>25.337902</c:v>
                </c:pt>
                <c:pt idx="151">
                  <c:v>22.20401</c:v>
                </c:pt>
                <c:pt idx="152">
                  <c:v>19.415967999999999</c:v>
                </c:pt>
                <c:pt idx="153">
                  <c:v>14.082159000000001</c:v>
                </c:pt>
                <c:pt idx="154">
                  <c:v>12.015230000000001</c:v>
                </c:pt>
                <c:pt idx="155">
                  <c:v>11.300516</c:v>
                </c:pt>
                <c:pt idx="156">
                  <c:v>10.433771999999999</c:v>
                </c:pt>
                <c:pt idx="157">
                  <c:v>9.6863849999999996</c:v>
                </c:pt>
                <c:pt idx="158">
                  <c:v>10.326477000000001</c:v>
                </c:pt>
                <c:pt idx="159">
                  <c:v>11.602874999999999</c:v>
                </c:pt>
                <c:pt idx="160">
                  <c:v>13.578635999999999</c:v>
                </c:pt>
                <c:pt idx="161">
                  <c:v>16.532855999999999</c:v>
                </c:pt>
                <c:pt idx="162">
                  <c:v>23.97588</c:v>
                </c:pt>
                <c:pt idx="163">
                  <c:v>37.489353000000001</c:v>
                </c:pt>
                <c:pt idx="164">
                  <c:v>110.30489300000001</c:v>
                </c:pt>
                <c:pt idx="165">
                  <c:v>196.33161899999999</c:v>
                </c:pt>
                <c:pt idx="166">
                  <c:v>744.08783000000005</c:v>
                </c:pt>
                <c:pt idx="167">
                  <c:v>729.69531300000006</c:v>
                </c:pt>
                <c:pt idx="168">
                  <c:v>715.82855199999995</c:v>
                </c:pt>
                <c:pt idx="169">
                  <c:v>744.08783000000005</c:v>
                </c:pt>
                <c:pt idx="170">
                  <c:v>715.82855199999995</c:v>
                </c:pt>
                <c:pt idx="171">
                  <c:v>744.08783000000005</c:v>
                </c:pt>
                <c:pt idx="172">
                  <c:v>715.82855199999995</c:v>
                </c:pt>
                <c:pt idx="173">
                  <c:v>702.45971699999996</c:v>
                </c:pt>
                <c:pt idx="174">
                  <c:v>729.69531300000006</c:v>
                </c:pt>
                <c:pt idx="175">
                  <c:v>744.08783000000005</c:v>
                </c:pt>
                <c:pt idx="176">
                  <c:v>502.51565599999998</c:v>
                </c:pt>
                <c:pt idx="177">
                  <c:v>744.08783000000005</c:v>
                </c:pt>
                <c:pt idx="178">
                  <c:v>744.08783000000005</c:v>
                </c:pt>
                <c:pt idx="179">
                  <c:v>547.43853799999999</c:v>
                </c:pt>
                <c:pt idx="180">
                  <c:v>197.46997099999999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27-4BDC-B511-B9B039650F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7595423"/>
        <c:axId val="737595839"/>
      </c:radarChart>
      <c:catAx>
        <c:axId val="7375954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95839"/>
        <c:crosses val="autoZero"/>
        <c:auto val="1"/>
        <c:lblAlgn val="ctr"/>
        <c:lblOffset val="100"/>
        <c:noMultiLvlLbl val="0"/>
      </c:catAx>
      <c:valAx>
        <c:axId val="73759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75954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Sheet1!$M$4:$M$5</c:f>
              <c:strCache>
                <c:ptCount val="2"/>
                <c:pt idx="1">
                  <c:v>Sonar Distance(cm)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Sheet1!$K$6:$K$186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Sheet1!$M$6:$M$186</c:f>
              <c:numCache>
                <c:formatCode>General</c:formatCode>
                <c:ptCount val="181"/>
                <c:pt idx="0">
                  <c:v>129.342377</c:v>
                </c:pt>
                <c:pt idx="1">
                  <c:v>176.233688</c:v>
                </c:pt>
                <c:pt idx="2">
                  <c:v>167.45211800000001</c:v>
                </c:pt>
                <c:pt idx="3">
                  <c:v>185.97680700000001</c:v>
                </c:pt>
                <c:pt idx="4">
                  <c:v>240.95268200000001</c:v>
                </c:pt>
                <c:pt idx="5">
                  <c:v>314.19824199999999</c:v>
                </c:pt>
                <c:pt idx="6">
                  <c:v>314.20461999999998</c:v>
                </c:pt>
                <c:pt idx="7">
                  <c:v>314.08880599999998</c:v>
                </c:pt>
                <c:pt idx="8">
                  <c:v>265.229736</c:v>
                </c:pt>
                <c:pt idx="9">
                  <c:v>263.35867300000001</c:v>
                </c:pt>
                <c:pt idx="10">
                  <c:v>181.970123</c:v>
                </c:pt>
                <c:pt idx="11">
                  <c:v>148.70112599999999</c:v>
                </c:pt>
                <c:pt idx="12">
                  <c:v>142.39094499999999</c:v>
                </c:pt>
                <c:pt idx="13">
                  <c:v>143.74031099999999</c:v>
                </c:pt>
                <c:pt idx="14">
                  <c:v>140.983124</c:v>
                </c:pt>
                <c:pt idx="15">
                  <c:v>142.580063</c:v>
                </c:pt>
                <c:pt idx="16">
                  <c:v>145.52105700000001</c:v>
                </c:pt>
                <c:pt idx="17">
                  <c:v>150.30337499999999</c:v>
                </c:pt>
                <c:pt idx="18">
                  <c:v>141.45488</c:v>
                </c:pt>
                <c:pt idx="19">
                  <c:v>32.655937000000002</c:v>
                </c:pt>
                <c:pt idx="20">
                  <c:v>141.00649999999999</c:v>
                </c:pt>
                <c:pt idx="21">
                  <c:v>32.642124000000003</c:v>
                </c:pt>
                <c:pt idx="22">
                  <c:v>32.618752000000001</c:v>
                </c:pt>
                <c:pt idx="23">
                  <c:v>33.312564999999999</c:v>
                </c:pt>
                <c:pt idx="24">
                  <c:v>31.720938</c:v>
                </c:pt>
                <c:pt idx="25">
                  <c:v>31.218374000000001</c:v>
                </c:pt>
                <c:pt idx="26">
                  <c:v>31.658251</c:v>
                </c:pt>
                <c:pt idx="27">
                  <c:v>31.214124999999999</c:v>
                </c:pt>
                <c:pt idx="28">
                  <c:v>31.154624999999999</c:v>
                </c:pt>
                <c:pt idx="29">
                  <c:v>31.159939000000001</c:v>
                </c:pt>
                <c:pt idx="30">
                  <c:v>31.172688000000001</c:v>
                </c:pt>
                <c:pt idx="31">
                  <c:v>31.175875000000001</c:v>
                </c:pt>
                <c:pt idx="32">
                  <c:v>31.125938000000001</c:v>
                </c:pt>
                <c:pt idx="33">
                  <c:v>30.699874999999999</c:v>
                </c:pt>
                <c:pt idx="34">
                  <c:v>30.693501000000001</c:v>
                </c:pt>
                <c:pt idx="35">
                  <c:v>30.697749999999999</c:v>
                </c:pt>
                <c:pt idx="36">
                  <c:v>30.665873999999999</c:v>
                </c:pt>
                <c:pt idx="37">
                  <c:v>30.66375</c:v>
                </c:pt>
                <c:pt idx="38">
                  <c:v>30.672250999999999</c:v>
                </c:pt>
                <c:pt idx="39">
                  <c:v>30.671188000000001</c:v>
                </c:pt>
                <c:pt idx="40">
                  <c:v>30.659500000000001</c:v>
                </c:pt>
                <c:pt idx="41">
                  <c:v>30.672250999999999</c:v>
                </c:pt>
                <c:pt idx="42">
                  <c:v>31.086624</c:v>
                </c:pt>
                <c:pt idx="43">
                  <c:v>30.661625000000001</c:v>
                </c:pt>
                <c:pt idx="44">
                  <c:v>31.077062999999999</c:v>
                </c:pt>
                <c:pt idx="45">
                  <c:v>31.089812999999999</c:v>
                </c:pt>
                <c:pt idx="46">
                  <c:v>30.729626</c:v>
                </c:pt>
                <c:pt idx="47">
                  <c:v>30.722189</c:v>
                </c:pt>
                <c:pt idx="48">
                  <c:v>31.146125999999999</c:v>
                </c:pt>
                <c:pt idx="49">
                  <c:v>31.133375000000001</c:v>
                </c:pt>
                <c:pt idx="50">
                  <c:v>30.404499000000001</c:v>
                </c:pt>
                <c:pt idx="51">
                  <c:v>30.758312</c:v>
                </c:pt>
                <c:pt idx="52">
                  <c:v>31.615749000000001</c:v>
                </c:pt>
                <c:pt idx="53">
                  <c:v>30.751937999999999</c:v>
                </c:pt>
                <c:pt idx="54">
                  <c:v>31.282125000000001</c:v>
                </c:pt>
                <c:pt idx="55">
                  <c:v>30.8125</c:v>
                </c:pt>
                <c:pt idx="56">
                  <c:v>30.415125</c:v>
                </c:pt>
                <c:pt idx="57">
                  <c:v>31.740062999999999</c:v>
                </c:pt>
                <c:pt idx="58">
                  <c:v>31.777249999999999</c:v>
                </c:pt>
                <c:pt idx="59">
                  <c:v>30.901751000000001</c:v>
                </c:pt>
                <c:pt idx="60">
                  <c:v>33.869312000000001</c:v>
                </c:pt>
                <c:pt idx="61">
                  <c:v>31.564751000000001</c:v>
                </c:pt>
                <c:pt idx="62">
                  <c:v>74.186935000000005</c:v>
                </c:pt>
                <c:pt idx="63">
                  <c:v>80.321815000000001</c:v>
                </c:pt>
                <c:pt idx="64">
                  <c:v>75.149567000000005</c:v>
                </c:pt>
                <c:pt idx="65">
                  <c:v>33.217998999999999</c:v>
                </c:pt>
                <c:pt idx="66">
                  <c:v>74.390938000000006</c:v>
                </c:pt>
                <c:pt idx="67">
                  <c:v>71.006873999999996</c:v>
                </c:pt>
                <c:pt idx="68">
                  <c:v>32.430686999999999</c:v>
                </c:pt>
                <c:pt idx="69">
                  <c:v>60.054625999999999</c:v>
                </c:pt>
                <c:pt idx="70">
                  <c:v>41.687187000000002</c:v>
                </c:pt>
                <c:pt idx="71">
                  <c:v>47.189877000000003</c:v>
                </c:pt>
                <c:pt idx="72">
                  <c:v>46.066814000000001</c:v>
                </c:pt>
                <c:pt idx="73">
                  <c:v>55.728127000000001</c:v>
                </c:pt>
                <c:pt idx="74">
                  <c:v>56.903252000000002</c:v>
                </c:pt>
                <c:pt idx="75">
                  <c:v>61.145812999999997</c:v>
                </c:pt>
                <c:pt idx="76">
                  <c:v>59.811314000000003</c:v>
                </c:pt>
                <c:pt idx="77">
                  <c:v>59.628563</c:v>
                </c:pt>
                <c:pt idx="78">
                  <c:v>56.710937999999999</c:v>
                </c:pt>
                <c:pt idx="79">
                  <c:v>55.585751000000002</c:v>
                </c:pt>
                <c:pt idx="80">
                  <c:v>56.528187000000003</c:v>
                </c:pt>
                <c:pt idx="81">
                  <c:v>56.756625999999997</c:v>
                </c:pt>
                <c:pt idx="82">
                  <c:v>61.108623999999999</c:v>
                </c:pt>
                <c:pt idx="83">
                  <c:v>67.594123999999994</c:v>
                </c:pt>
                <c:pt idx="84">
                  <c:v>67.170188999999993</c:v>
                </c:pt>
                <c:pt idx="85">
                  <c:v>70.741248999999996</c:v>
                </c:pt>
                <c:pt idx="86">
                  <c:v>72.059814000000003</c:v>
                </c:pt>
                <c:pt idx="87">
                  <c:v>70.698752999999996</c:v>
                </c:pt>
                <c:pt idx="88">
                  <c:v>73.280624000000003</c:v>
                </c:pt>
                <c:pt idx="89">
                  <c:v>71.979065000000006</c:v>
                </c:pt>
                <c:pt idx="90">
                  <c:v>70.899567000000005</c:v>
                </c:pt>
                <c:pt idx="91">
                  <c:v>69.621375999999998</c:v>
                </c:pt>
                <c:pt idx="92">
                  <c:v>82.894126999999997</c:v>
                </c:pt>
                <c:pt idx="93">
                  <c:v>88.340500000000006</c:v>
                </c:pt>
                <c:pt idx="94">
                  <c:v>103.503441</c:v>
                </c:pt>
                <c:pt idx="95">
                  <c:v>139.94399999999999</c:v>
                </c:pt>
                <c:pt idx="96">
                  <c:v>140.99800099999999</c:v>
                </c:pt>
                <c:pt idx="97">
                  <c:v>141.11381499999999</c:v>
                </c:pt>
                <c:pt idx="98">
                  <c:v>140.93318199999999</c:v>
                </c:pt>
                <c:pt idx="99">
                  <c:v>136.07118199999999</c:v>
                </c:pt>
                <c:pt idx="100">
                  <c:v>132.45974699999999</c:v>
                </c:pt>
                <c:pt idx="101">
                  <c:v>130.00431800000001</c:v>
                </c:pt>
                <c:pt idx="102">
                  <c:v>138.48199500000001</c:v>
                </c:pt>
                <c:pt idx="103">
                  <c:v>141.12974500000001</c:v>
                </c:pt>
                <c:pt idx="104">
                  <c:v>192.030945</c:v>
                </c:pt>
                <c:pt idx="105">
                  <c:v>208.78125</c:v>
                </c:pt>
                <c:pt idx="106">
                  <c:v>179.13218699999999</c:v>
                </c:pt>
                <c:pt idx="107">
                  <c:v>140.96186800000001</c:v>
                </c:pt>
                <c:pt idx="108">
                  <c:v>141.06068400000001</c:v>
                </c:pt>
                <c:pt idx="109">
                  <c:v>141.10850500000001</c:v>
                </c:pt>
                <c:pt idx="110">
                  <c:v>140.95974699999999</c:v>
                </c:pt>
                <c:pt idx="111">
                  <c:v>141.00224299999999</c:v>
                </c:pt>
                <c:pt idx="112">
                  <c:v>164.927628</c:v>
                </c:pt>
                <c:pt idx="113">
                  <c:v>210.666122</c:v>
                </c:pt>
                <c:pt idx="114">
                  <c:v>314.03994799999998</c:v>
                </c:pt>
                <c:pt idx="115">
                  <c:v>214.431625</c:v>
                </c:pt>
                <c:pt idx="116">
                  <c:v>140.89494300000001</c:v>
                </c:pt>
                <c:pt idx="117">
                  <c:v>135.306183</c:v>
                </c:pt>
                <c:pt idx="118">
                  <c:v>95.960746999999998</c:v>
                </c:pt>
                <c:pt idx="119">
                  <c:v>117.830185</c:v>
                </c:pt>
                <c:pt idx="120">
                  <c:v>140.973557</c:v>
                </c:pt>
                <c:pt idx="121">
                  <c:v>141.046875</c:v>
                </c:pt>
                <c:pt idx="122">
                  <c:v>263.132385</c:v>
                </c:pt>
                <c:pt idx="123">
                  <c:v>314.09411599999999</c:v>
                </c:pt>
                <c:pt idx="124">
                  <c:v>243.76300000000001</c:v>
                </c:pt>
                <c:pt idx="125">
                  <c:v>141.53881799999999</c:v>
                </c:pt>
                <c:pt idx="126">
                  <c:v>34.400562000000001</c:v>
                </c:pt>
                <c:pt idx="127">
                  <c:v>33.532501000000003</c:v>
                </c:pt>
                <c:pt idx="128">
                  <c:v>33.928809999999999</c:v>
                </c:pt>
                <c:pt idx="129">
                  <c:v>34.331501000000003</c:v>
                </c:pt>
                <c:pt idx="130">
                  <c:v>33.42944</c:v>
                </c:pt>
                <c:pt idx="131">
                  <c:v>33.845939999999999</c:v>
                </c:pt>
                <c:pt idx="132">
                  <c:v>33.396500000000003</c:v>
                </c:pt>
                <c:pt idx="133">
                  <c:v>33.400748999999998</c:v>
                </c:pt>
                <c:pt idx="134">
                  <c:v>33.408188000000003</c:v>
                </c:pt>
                <c:pt idx="135">
                  <c:v>32.944938999999998</c:v>
                </c:pt>
                <c:pt idx="136">
                  <c:v>33.351875</c:v>
                </c:pt>
                <c:pt idx="137">
                  <c:v>32.478499999999997</c:v>
                </c:pt>
                <c:pt idx="138">
                  <c:v>32.482750000000003</c:v>
                </c:pt>
                <c:pt idx="139">
                  <c:v>32.434936999999998</c:v>
                </c:pt>
                <c:pt idx="140">
                  <c:v>32.430686999999999</c:v>
                </c:pt>
                <c:pt idx="141">
                  <c:v>32.835498999999999</c:v>
                </c:pt>
                <c:pt idx="142">
                  <c:v>32.428561999999999</c:v>
                </c:pt>
                <c:pt idx="143">
                  <c:v>32.833373999999999</c:v>
                </c:pt>
                <c:pt idx="144">
                  <c:v>32.421123999999999</c:v>
                </c:pt>
                <c:pt idx="145">
                  <c:v>32.378624000000002</c:v>
                </c:pt>
                <c:pt idx="146">
                  <c:v>32.425376999999997</c:v>
                </c:pt>
                <c:pt idx="147">
                  <c:v>32.372250000000001</c:v>
                </c:pt>
                <c:pt idx="148">
                  <c:v>32.428561999999999</c:v>
                </c:pt>
                <c:pt idx="149">
                  <c:v>32.436000999999997</c:v>
                </c:pt>
                <c:pt idx="150">
                  <c:v>32.375439</c:v>
                </c:pt>
                <c:pt idx="151">
                  <c:v>32.417937999999999</c:v>
                </c:pt>
                <c:pt idx="152">
                  <c:v>32.834437999999999</c:v>
                </c:pt>
                <c:pt idx="153">
                  <c:v>32.428561999999999</c:v>
                </c:pt>
                <c:pt idx="154">
                  <c:v>32.428561999999999</c:v>
                </c:pt>
                <c:pt idx="155">
                  <c:v>32.471062000000003</c:v>
                </c:pt>
                <c:pt idx="156">
                  <c:v>32.890751000000002</c:v>
                </c:pt>
                <c:pt idx="157">
                  <c:v>32.887562000000003</c:v>
                </c:pt>
                <c:pt idx="158">
                  <c:v>33.345500999999999</c:v>
                </c:pt>
                <c:pt idx="159">
                  <c:v>33.345500999999999</c:v>
                </c:pt>
                <c:pt idx="160">
                  <c:v>33.409247999999998</c:v>
                </c:pt>
                <c:pt idx="161">
                  <c:v>32.936439999999997</c:v>
                </c:pt>
                <c:pt idx="162">
                  <c:v>32.998061999999997</c:v>
                </c:pt>
                <c:pt idx="163">
                  <c:v>33.426250000000003</c:v>
                </c:pt>
                <c:pt idx="164">
                  <c:v>33.039501000000001</c:v>
                </c:pt>
                <c:pt idx="165">
                  <c:v>33.032063000000001</c:v>
                </c:pt>
                <c:pt idx="166">
                  <c:v>33.504874999999998</c:v>
                </c:pt>
                <c:pt idx="167">
                  <c:v>33.955376000000001</c:v>
                </c:pt>
                <c:pt idx="168">
                  <c:v>34.413314999999997</c:v>
                </c:pt>
                <c:pt idx="169">
                  <c:v>34.837249999999997</c:v>
                </c:pt>
                <c:pt idx="170">
                  <c:v>34.453690000000002</c:v>
                </c:pt>
                <c:pt idx="171">
                  <c:v>34.914814</c:v>
                </c:pt>
                <c:pt idx="172">
                  <c:v>34.499374000000003</c:v>
                </c:pt>
                <c:pt idx="173">
                  <c:v>130.71511799999999</c:v>
                </c:pt>
                <c:pt idx="174">
                  <c:v>129.384872</c:v>
                </c:pt>
                <c:pt idx="175">
                  <c:v>129.343445</c:v>
                </c:pt>
                <c:pt idx="176">
                  <c:v>129.83431999999999</c:v>
                </c:pt>
                <c:pt idx="177">
                  <c:v>129.80349699999999</c:v>
                </c:pt>
                <c:pt idx="178">
                  <c:v>130.23912000000001</c:v>
                </c:pt>
                <c:pt idx="179">
                  <c:v>130.26887500000001</c:v>
                </c:pt>
                <c:pt idx="180">
                  <c:v>130.748062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E86-4C91-9AF7-8E4AEF7541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2536319"/>
        <c:axId val="772530079"/>
      </c:radarChart>
      <c:catAx>
        <c:axId val="772536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30079"/>
        <c:crosses val="autoZero"/>
        <c:auto val="1"/>
        <c:lblAlgn val="ctr"/>
        <c:lblOffset val="100"/>
        <c:noMultiLvlLbl val="0"/>
      </c:catAx>
      <c:valAx>
        <c:axId val="772530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25363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Sheet1!$L$5</c:f>
              <c:strCache>
                <c:ptCount val="1"/>
                <c:pt idx="0">
                  <c:v>IR Distance (cm)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Sheet1!$K$6:$K$186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Sheet1!$L$6:$L$186</c:f>
              <c:numCache>
                <c:formatCode>General</c:formatCode>
                <c:ptCount val="181"/>
                <c:pt idx="0">
                  <c:v>389.204071</c:v>
                </c:pt>
                <c:pt idx="1">
                  <c:v>452.62493899999998</c:v>
                </c:pt>
                <c:pt idx="2">
                  <c:v>389.204071</c:v>
                </c:pt>
                <c:pt idx="3">
                  <c:v>266.13180499999999</c:v>
                </c:pt>
                <c:pt idx="4">
                  <c:v>175.95301799999999</c:v>
                </c:pt>
                <c:pt idx="5">
                  <c:v>229.17434700000001</c:v>
                </c:pt>
                <c:pt idx="6">
                  <c:v>172.357147</c:v>
                </c:pt>
                <c:pt idx="7">
                  <c:v>173.24279799999999</c:v>
                </c:pt>
                <c:pt idx="8">
                  <c:v>276.67648300000002</c:v>
                </c:pt>
                <c:pt idx="9">
                  <c:v>347.57397500000002</c:v>
                </c:pt>
                <c:pt idx="10">
                  <c:v>276.67648300000002</c:v>
                </c:pt>
                <c:pt idx="11">
                  <c:v>268.17843599999998</c:v>
                </c:pt>
                <c:pt idx="12">
                  <c:v>270.25552399999998</c:v>
                </c:pt>
                <c:pt idx="13">
                  <c:v>197.46997099999999</c:v>
                </c:pt>
                <c:pt idx="14">
                  <c:v>198.62107800000001</c:v>
                </c:pt>
                <c:pt idx="15">
                  <c:v>268.17843599999998</c:v>
                </c:pt>
                <c:pt idx="16">
                  <c:v>226.16467299999999</c:v>
                </c:pt>
                <c:pt idx="17">
                  <c:v>325.27993800000002</c:v>
                </c:pt>
                <c:pt idx="18">
                  <c:v>195.205826</c:v>
                </c:pt>
                <c:pt idx="19">
                  <c:v>172.357147</c:v>
                </c:pt>
                <c:pt idx="20">
                  <c:v>94.242476999999994</c:v>
                </c:pt>
                <c:pt idx="21">
                  <c:v>99.784813</c:v>
                </c:pt>
                <c:pt idx="22">
                  <c:v>99.784813</c:v>
                </c:pt>
                <c:pt idx="23">
                  <c:v>337.67001299999998</c:v>
                </c:pt>
                <c:pt idx="24">
                  <c:v>729.69531300000006</c:v>
                </c:pt>
                <c:pt idx="25">
                  <c:v>729.69531300000006</c:v>
                </c:pt>
                <c:pt idx="26">
                  <c:v>729.69531300000006</c:v>
                </c:pt>
                <c:pt idx="27">
                  <c:v>229.17434700000001</c:v>
                </c:pt>
                <c:pt idx="28">
                  <c:v>305.58139</c:v>
                </c:pt>
                <c:pt idx="29">
                  <c:v>452.62493899999998</c:v>
                </c:pt>
                <c:pt idx="30">
                  <c:v>524.05328399999996</c:v>
                </c:pt>
                <c:pt idx="31">
                  <c:v>715.82855199999995</c:v>
                </c:pt>
                <c:pt idx="32">
                  <c:v>744.08783000000005</c:v>
                </c:pt>
                <c:pt idx="33">
                  <c:v>729.69531300000006</c:v>
                </c:pt>
                <c:pt idx="34">
                  <c:v>715.82855199999995</c:v>
                </c:pt>
                <c:pt idx="35">
                  <c:v>729.69531300000006</c:v>
                </c:pt>
                <c:pt idx="36">
                  <c:v>715.82855199999995</c:v>
                </c:pt>
                <c:pt idx="37">
                  <c:v>232.261978</c:v>
                </c:pt>
                <c:pt idx="38">
                  <c:v>82.784660000000002</c:v>
                </c:pt>
                <c:pt idx="39">
                  <c:v>48.185485999999997</c:v>
                </c:pt>
                <c:pt idx="40">
                  <c:v>37.395724999999999</c:v>
                </c:pt>
                <c:pt idx="41">
                  <c:v>35.318066000000002</c:v>
                </c:pt>
                <c:pt idx="42">
                  <c:v>31.327992999999999</c:v>
                </c:pt>
                <c:pt idx="43">
                  <c:v>27.181915</c:v>
                </c:pt>
                <c:pt idx="44">
                  <c:v>23.817927999999998</c:v>
                </c:pt>
                <c:pt idx="45">
                  <c:v>21.39348</c:v>
                </c:pt>
                <c:pt idx="46">
                  <c:v>17.706607999999999</c:v>
                </c:pt>
                <c:pt idx="47">
                  <c:v>14.723348</c:v>
                </c:pt>
                <c:pt idx="48">
                  <c:v>13.652281</c:v>
                </c:pt>
                <c:pt idx="49">
                  <c:v>12.822229</c:v>
                </c:pt>
                <c:pt idx="50">
                  <c:v>12.547631000000001</c:v>
                </c:pt>
                <c:pt idx="51">
                  <c:v>12.434182</c:v>
                </c:pt>
                <c:pt idx="52">
                  <c:v>13.317157</c:v>
                </c:pt>
                <c:pt idx="53">
                  <c:v>14.448243</c:v>
                </c:pt>
                <c:pt idx="54">
                  <c:v>16.789455</c:v>
                </c:pt>
                <c:pt idx="55">
                  <c:v>21.832917999999999</c:v>
                </c:pt>
                <c:pt idx="56">
                  <c:v>23.956026000000001</c:v>
                </c:pt>
                <c:pt idx="57">
                  <c:v>31.327992999999999</c:v>
                </c:pt>
                <c:pt idx="58">
                  <c:v>51.080551</c:v>
                </c:pt>
                <c:pt idx="59">
                  <c:v>59.106555999999998</c:v>
                </c:pt>
                <c:pt idx="60">
                  <c:v>92.881125999999995</c:v>
                </c:pt>
                <c:pt idx="61">
                  <c:v>227.659943</c:v>
                </c:pt>
                <c:pt idx="62">
                  <c:v>620.83941700000003</c:v>
                </c:pt>
                <c:pt idx="63">
                  <c:v>702.45971699999996</c:v>
                </c:pt>
                <c:pt idx="64">
                  <c:v>495.71014400000001</c:v>
                </c:pt>
                <c:pt idx="65">
                  <c:v>715.82855199999995</c:v>
                </c:pt>
                <c:pt idx="66">
                  <c:v>729.69531300000006</c:v>
                </c:pt>
                <c:pt idx="67">
                  <c:v>715.82855199999995</c:v>
                </c:pt>
                <c:pt idx="68">
                  <c:v>729.69531300000006</c:v>
                </c:pt>
                <c:pt idx="69">
                  <c:v>464.18087800000001</c:v>
                </c:pt>
                <c:pt idx="70">
                  <c:v>729.69531300000006</c:v>
                </c:pt>
                <c:pt idx="71">
                  <c:v>270.25552399999998</c:v>
                </c:pt>
                <c:pt idx="72">
                  <c:v>331.36367799999999</c:v>
                </c:pt>
                <c:pt idx="73">
                  <c:v>226.16467299999999</c:v>
                </c:pt>
                <c:pt idx="74">
                  <c:v>389.204071</c:v>
                </c:pt>
                <c:pt idx="75">
                  <c:v>331.36367799999999</c:v>
                </c:pt>
                <c:pt idx="76">
                  <c:v>531.63177499999995</c:v>
                </c:pt>
                <c:pt idx="77">
                  <c:v>272.36376999999999</c:v>
                </c:pt>
                <c:pt idx="78">
                  <c:v>464.18087800000001</c:v>
                </c:pt>
                <c:pt idx="79">
                  <c:v>276.67648300000002</c:v>
                </c:pt>
                <c:pt idx="80">
                  <c:v>397.82153299999999</c:v>
                </c:pt>
                <c:pt idx="81">
                  <c:v>334.48828099999997</c:v>
                </c:pt>
                <c:pt idx="82">
                  <c:v>631.36175500000002</c:v>
                </c:pt>
                <c:pt idx="83">
                  <c:v>539.42388900000003</c:v>
                </c:pt>
                <c:pt idx="84">
                  <c:v>283.39733899999999</c:v>
                </c:pt>
                <c:pt idx="85">
                  <c:v>464.18087800000001</c:v>
                </c:pt>
                <c:pt idx="86">
                  <c:v>729.69531300000006</c:v>
                </c:pt>
                <c:pt idx="87">
                  <c:v>715.82855199999995</c:v>
                </c:pt>
                <c:pt idx="88">
                  <c:v>524.05328399999996</c:v>
                </c:pt>
                <c:pt idx="89">
                  <c:v>402.269226</c:v>
                </c:pt>
                <c:pt idx="90">
                  <c:v>531.63177499999995</c:v>
                </c:pt>
                <c:pt idx="91">
                  <c:v>331.36367799999999</c:v>
                </c:pt>
                <c:pt idx="92">
                  <c:v>272.36376999999999</c:v>
                </c:pt>
                <c:pt idx="93">
                  <c:v>715.82855199999995</c:v>
                </c:pt>
                <c:pt idx="94">
                  <c:v>729.69531300000006</c:v>
                </c:pt>
                <c:pt idx="95">
                  <c:v>322.31793199999998</c:v>
                </c:pt>
                <c:pt idx="96">
                  <c:v>227.659943</c:v>
                </c:pt>
                <c:pt idx="97">
                  <c:v>172.357147</c:v>
                </c:pt>
                <c:pt idx="98">
                  <c:v>458.33291600000001</c:v>
                </c:pt>
                <c:pt idx="99">
                  <c:v>199.785156</c:v>
                </c:pt>
                <c:pt idx="100">
                  <c:v>426.02133199999997</c:v>
                </c:pt>
                <c:pt idx="101">
                  <c:v>715.82855199999995</c:v>
                </c:pt>
                <c:pt idx="102">
                  <c:v>729.69531300000006</c:v>
                </c:pt>
                <c:pt idx="103">
                  <c:v>715.82855199999995</c:v>
                </c:pt>
                <c:pt idx="104">
                  <c:v>729.69531300000006</c:v>
                </c:pt>
                <c:pt idx="105">
                  <c:v>715.82855199999995</c:v>
                </c:pt>
                <c:pt idx="106">
                  <c:v>489.07965100000001</c:v>
                </c:pt>
                <c:pt idx="107">
                  <c:v>539.42388900000003</c:v>
                </c:pt>
                <c:pt idx="108">
                  <c:v>539.42388900000003</c:v>
                </c:pt>
                <c:pt idx="109">
                  <c:v>744.08783000000005</c:v>
                </c:pt>
                <c:pt idx="110">
                  <c:v>744.08783000000005</c:v>
                </c:pt>
                <c:pt idx="111">
                  <c:v>402.269226</c:v>
                </c:pt>
                <c:pt idx="112">
                  <c:v>729.69531300000006</c:v>
                </c:pt>
                <c:pt idx="113">
                  <c:v>729.69531300000006</c:v>
                </c:pt>
                <c:pt idx="114">
                  <c:v>744.08783000000005</c:v>
                </c:pt>
                <c:pt idx="115">
                  <c:v>715.82855199999995</c:v>
                </c:pt>
                <c:pt idx="116">
                  <c:v>715.82855199999995</c:v>
                </c:pt>
                <c:pt idx="117">
                  <c:v>502.51565599999998</c:v>
                </c:pt>
                <c:pt idx="118">
                  <c:v>729.69531300000006</c:v>
                </c:pt>
                <c:pt idx="119">
                  <c:v>715.82855199999995</c:v>
                </c:pt>
                <c:pt idx="120">
                  <c:v>744.08783000000005</c:v>
                </c:pt>
                <c:pt idx="121">
                  <c:v>715.82855199999995</c:v>
                </c:pt>
                <c:pt idx="122">
                  <c:v>337.67001299999998</c:v>
                </c:pt>
                <c:pt idx="123">
                  <c:v>715.82855199999995</c:v>
                </c:pt>
                <c:pt idx="124">
                  <c:v>715.82855199999995</c:v>
                </c:pt>
                <c:pt idx="125">
                  <c:v>729.69531300000006</c:v>
                </c:pt>
                <c:pt idx="126">
                  <c:v>744.08783000000005</c:v>
                </c:pt>
                <c:pt idx="127">
                  <c:v>715.82855199999995</c:v>
                </c:pt>
                <c:pt idx="128">
                  <c:v>502.51565599999998</c:v>
                </c:pt>
                <c:pt idx="129">
                  <c:v>715.82855199999995</c:v>
                </c:pt>
                <c:pt idx="130">
                  <c:v>715.82855199999995</c:v>
                </c:pt>
                <c:pt idx="131">
                  <c:v>744.08783000000005</c:v>
                </c:pt>
                <c:pt idx="132">
                  <c:v>729.69531300000006</c:v>
                </c:pt>
                <c:pt idx="133">
                  <c:v>411.45748900000001</c:v>
                </c:pt>
                <c:pt idx="134">
                  <c:v>539.42388900000003</c:v>
                </c:pt>
                <c:pt idx="135">
                  <c:v>715.82855199999995</c:v>
                </c:pt>
                <c:pt idx="136">
                  <c:v>729.69531300000006</c:v>
                </c:pt>
                <c:pt idx="137">
                  <c:v>729.69531300000006</c:v>
                </c:pt>
                <c:pt idx="138">
                  <c:v>729.69531300000006</c:v>
                </c:pt>
                <c:pt idx="139">
                  <c:v>729.69531300000006</c:v>
                </c:pt>
                <c:pt idx="140">
                  <c:v>744.08783000000005</c:v>
                </c:pt>
                <c:pt idx="141">
                  <c:v>715.82855199999995</c:v>
                </c:pt>
                <c:pt idx="142">
                  <c:v>729.69531300000006</c:v>
                </c:pt>
                <c:pt idx="143">
                  <c:v>104.961197</c:v>
                </c:pt>
                <c:pt idx="144">
                  <c:v>53.111564999999999</c:v>
                </c:pt>
                <c:pt idx="145">
                  <c:v>42.701763</c:v>
                </c:pt>
                <c:pt idx="146">
                  <c:v>36.662585999999997</c:v>
                </c:pt>
                <c:pt idx="147">
                  <c:v>32.713611999999998</c:v>
                </c:pt>
                <c:pt idx="148">
                  <c:v>29.777317</c:v>
                </c:pt>
                <c:pt idx="149">
                  <c:v>26.684967</c:v>
                </c:pt>
                <c:pt idx="150">
                  <c:v>25.337902</c:v>
                </c:pt>
                <c:pt idx="151">
                  <c:v>22.20401</c:v>
                </c:pt>
                <c:pt idx="152">
                  <c:v>19.415967999999999</c:v>
                </c:pt>
                <c:pt idx="153">
                  <c:v>14.082159000000001</c:v>
                </c:pt>
                <c:pt idx="154">
                  <c:v>12.015230000000001</c:v>
                </c:pt>
                <c:pt idx="155">
                  <c:v>11.300516</c:v>
                </c:pt>
                <c:pt idx="156">
                  <c:v>10.433771999999999</c:v>
                </c:pt>
                <c:pt idx="157">
                  <c:v>9.6863849999999996</c:v>
                </c:pt>
                <c:pt idx="158">
                  <c:v>10.326477000000001</c:v>
                </c:pt>
                <c:pt idx="159">
                  <c:v>11.602874999999999</c:v>
                </c:pt>
                <c:pt idx="160">
                  <c:v>13.578635999999999</c:v>
                </c:pt>
                <c:pt idx="161">
                  <c:v>16.532855999999999</c:v>
                </c:pt>
                <c:pt idx="162">
                  <c:v>23.97588</c:v>
                </c:pt>
                <c:pt idx="163">
                  <c:v>37.489353000000001</c:v>
                </c:pt>
                <c:pt idx="164">
                  <c:v>110.30489300000001</c:v>
                </c:pt>
                <c:pt idx="165">
                  <c:v>196.33161899999999</c:v>
                </c:pt>
                <c:pt idx="166">
                  <c:v>744.08783000000005</c:v>
                </c:pt>
                <c:pt idx="167">
                  <c:v>729.69531300000006</c:v>
                </c:pt>
                <c:pt idx="168">
                  <c:v>715.82855199999995</c:v>
                </c:pt>
                <c:pt idx="169">
                  <c:v>744.08783000000005</c:v>
                </c:pt>
                <c:pt idx="170">
                  <c:v>715.82855199999995</c:v>
                </c:pt>
                <c:pt idx="171">
                  <c:v>744.08783000000005</c:v>
                </c:pt>
                <c:pt idx="172">
                  <c:v>715.82855199999995</c:v>
                </c:pt>
                <c:pt idx="173">
                  <c:v>702.45971699999996</c:v>
                </c:pt>
                <c:pt idx="174">
                  <c:v>729.69531300000006</c:v>
                </c:pt>
                <c:pt idx="175">
                  <c:v>744.08783000000005</c:v>
                </c:pt>
                <c:pt idx="176">
                  <c:v>502.51565599999998</c:v>
                </c:pt>
                <c:pt idx="177">
                  <c:v>744.08783000000005</c:v>
                </c:pt>
                <c:pt idx="178">
                  <c:v>744.08783000000005</c:v>
                </c:pt>
                <c:pt idx="179">
                  <c:v>547.43853799999999</c:v>
                </c:pt>
                <c:pt idx="180">
                  <c:v>197.46997099999999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8A-4EE9-8BB7-6BCB9D056A9F}"/>
            </c:ext>
          </c:extLst>
        </c:ser>
        <c:ser>
          <c:idx val="1"/>
          <c:order val="1"/>
          <c:tx>
            <c:strRef>
              <c:f>Sheet1!$M$5</c:f>
              <c:strCache>
                <c:ptCount val="1"/>
                <c:pt idx="0">
                  <c:v>Sonar Distance(cm)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Sheet1!$K$6:$K$186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Sheet1!$M$6:$M$186</c:f>
              <c:numCache>
                <c:formatCode>General</c:formatCode>
                <c:ptCount val="181"/>
                <c:pt idx="0">
                  <c:v>129.342377</c:v>
                </c:pt>
                <c:pt idx="1">
                  <c:v>176.233688</c:v>
                </c:pt>
                <c:pt idx="2">
                  <c:v>167.45211800000001</c:v>
                </c:pt>
                <c:pt idx="3">
                  <c:v>185.97680700000001</c:v>
                </c:pt>
                <c:pt idx="4">
                  <c:v>240.95268200000001</c:v>
                </c:pt>
                <c:pt idx="5">
                  <c:v>314.19824199999999</c:v>
                </c:pt>
                <c:pt idx="6">
                  <c:v>314.20461999999998</c:v>
                </c:pt>
                <c:pt idx="7">
                  <c:v>314.08880599999998</c:v>
                </c:pt>
                <c:pt idx="8">
                  <c:v>265.229736</c:v>
                </c:pt>
                <c:pt idx="9">
                  <c:v>263.35867300000001</c:v>
                </c:pt>
                <c:pt idx="10">
                  <c:v>181.970123</c:v>
                </c:pt>
                <c:pt idx="11">
                  <c:v>148.70112599999999</c:v>
                </c:pt>
                <c:pt idx="12">
                  <c:v>142.39094499999999</c:v>
                </c:pt>
                <c:pt idx="13">
                  <c:v>143.74031099999999</c:v>
                </c:pt>
                <c:pt idx="14">
                  <c:v>140.983124</c:v>
                </c:pt>
                <c:pt idx="15">
                  <c:v>142.580063</c:v>
                </c:pt>
                <c:pt idx="16">
                  <c:v>145.52105700000001</c:v>
                </c:pt>
                <c:pt idx="17">
                  <c:v>150.30337499999999</c:v>
                </c:pt>
                <c:pt idx="18">
                  <c:v>141.45488</c:v>
                </c:pt>
                <c:pt idx="19">
                  <c:v>32.655937000000002</c:v>
                </c:pt>
                <c:pt idx="20">
                  <c:v>141.00649999999999</c:v>
                </c:pt>
                <c:pt idx="21">
                  <c:v>32.642124000000003</c:v>
                </c:pt>
                <c:pt idx="22">
                  <c:v>32.618752000000001</c:v>
                </c:pt>
                <c:pt idx="23">
                  <c:v>33.312564999999999</c:v>
                </c:pt>
                <c:pt idx="24">
                  <c:v>31.720938</c:v>
                </c:pt>
                <c:pt idx="25">
                  <c:v>31.218374000000001</c:v>
                </c:pt>
                <c:pt idx="26">
                  <c:v>31.658251</c:v>
                </c:pt>
                <c:pt idx="27">
                  <c:v>31.214124999999999</c:v>
                </c:pt>
                <c:pt idx="28">
                  <c:v>31.154624999999999</c:v>
                </c:pt>
                <c:pt idx="29">
                  <c:v>31.159939000000001</c:v>
                </c:pt>
                <c:pt idx="30">
                  <c:v>31.172688000000001</c:v>
                </c:pt>
                <c:pt idx="31">
                  <c:v>31.175875000000001</c:v>
                </c:pt>
                <c:pt idx="32">
                  <c:v>31.125938000000001</c:v>
                </c:pt>
                <c:pt idx="33">
                  <c:v>30.699874999999999</c:v>
                </c:pt>
                <c:pt idx="34">
                  <c:v>30.693501000000001</c:v>
                </c:pt>
                <c:pt idx="35">
                  <c:v>30.697749999999999</c:v>
                </c:pt>
                <c:pt idx="36">
                  <c:v>30.665873999999999</c:v>
                </c:pt>
                <c:pt idx="37">
                  <c:v>30.66375</c:v>
                </c:pt>
                <c:pt idx="38">
                  <c:v>30.672250999999999</c:v>
                </c:pt>
                <c:pt idx="39">
                  <c:v>30.671188000000001</c:v>
                </c:pt>
                <c:pt idx="40">
                  <c:v>30.659500000000001</c:v>
                </c:pt>
                <c:pt idx="41">
                  <c:v>30.672250999999999</c:v>
                </c:pt>
                <c:pt idx="42">
                  <c:v>31.086624</c:v>
                </c:pt>
                <c:pt idx="43">
                  <c:v>30.661625000000001</c:v>
                </c:pt>
                <c:pt idx="44">
                  <c:v>31.077062999999999</c:v>
                </c:pt>
                <c:pt idx="45">
                  <c:v>31.089812999999999</c:v>
                </c:pt>
                <c:pt idx="46">
                  <c:v>30.729626</c:v>
                </c:pt>
                <c:pt idx="47">
                  <c:v>30.722189</c:v>
                </c:pt>
                <c:pt idx="48">
                  <c:v>31.146125999999999</c:v>
                </c:pt>
                <c:pt idx="49">
                  <c:v>31.133375000000001</c:v>
                </c:pt>
                <c:pt idx="50">
                  <c:v>30.404499000000001</c:v>
                </c:pt>
                <c:pt idx="51">
                  <c:v>30.758312</c:v>
                </c:pt>
                <c:pt idx="52">
                  <c:v>31.615749000000001</c:v>
                </c:pt>
                <c:pt idx="53">
                  <c:v>30.751937999999999</c:v>
                </c:pt>
                <c:pt idx="54">
                  <c:v>31.282125000000001</c:v>
                </c:pt>
                <c:pt idx="55">
                  <c:v>30.8125</c:v>
                </c:pt>
                <c:pt idx="56">
                  <c:v>30.415125</c:v>
                </c:pt>
                <c:pt idx="57">
                  <c:v>31.740062999999999</c:v>
                </c:pt>
                <c:pt idx="58">
                  <c:v>31.777249999999999</c:v>
                </c:pt>
                <c:pt idx="59">
                  <c:v>30.901751000000001</c:v>
                </c:pt>
                <c:pt idx="60">
                  <c:v>33.869312000000001</c:v>
                </c:pt>
                <c:pt idx="61">
                  <c:v>31.564751000000001</c:v>
                </c:pt>
                <c:pt idx="62">
                  <c:v>74.186935000000005</c:v>
                </c:pt>
                <c:pt idx="63">
                  <c:v>80.321815000000001</c:v>
                </c:pt>
                <c:pt idx="64">
                  <c:v>75.149567000000005</c:v>
                </c:pt>
                <c:pt idx="65">
                  <c:v>33.217998999999999</c:v>
                </c:pt>
                <c:pt idx="66">
                  <c:v>74.390938000000006</c:v>
                </c:pt>
                <c:pt idx="67">
                  <c:v>71.006873999999996</c:v>
                </c:pt>
                <c:pt idx="68">
                  <c:v>32.430686999999999</c:v>
                </c:pt>
                <c:pt idx="69">
                  <c:v>60.054625999999999</c:v>
                </c:pt>
                <c:pt idx="70">
                  <c:v>41.687187000000002</c:v>
                </c:pt>
                <c:pt idx="71">
                  <c:v>47.189877000000003</c:v>
                </c:pt>
                <c:pt idx="72">
                  <c:v>46.066814000000001</c:v>
                </c:pt>
                <c:pt idx="73">
                  <c:v>55.728127000000001</c:v>
                </c:pt>
                <c:pt idx="74">
                  <c:v>56.903252000000002</c:v>
                </c:pt>
                <c:pt idx="75">
                  <c:v>61.145812999999997</c:v>
                </c:pt>
                <c:pt idx="76">
                  <c:v>59.811314000000003</c:v>
                </c:pt>
                <c:pt idx="77">
                  <c:v>59.628563</c:v>
                </c:pt>
                <c:pt idx="78">
                  <c:v>56.710937999999999</c:v>
                </c:pt>
                <c:pt idx="79">
                  <c:v>55.585751000000002</c:v>
                </c:pt>
                <c:pt idx="80">
                  <c:v>56.528187000000003</c:v>
                </c:pt>
                <c:pt idx="81">
                  <c:v>56.756625999999997</c:v>
                </c:pt>
                <c:pt idx="82">
                  <c:v>61.108623999999999</c:v>
                </c:pt>
                <c:pt idx="83">
                  <c:v>67.594123999999994</c:v>
                </c:pt>
                <c:pt idx="84">
                  <c:v>67.170188999999993</c:v>
                </c:pt>
                <c:pt idx="85">
                  <c:v>70.741248999999996</c:v>
                </c:pt>
                <c:pt idx="86">
                  <c:v>72.059814000000003</c:v>
                </c:pt>
                <c:pt idx="87">
                  <c:v>70.698752999999996</c:v>
                </c:pt>
                <c:pt idx="88">
                  <c:v>73.280624000000003</c:v>
                </c:pt>
                <c:pt idx="89">
                  <c:v>71.979065000000006</c:v>
                </c:pt>
                <c:pt idx="90">
                  <c:v>70.899567000000005</c:v>
                </c:pt>
                <c:pt idx="91">
                  <c:v>69.621375999999998</c:v>
                </c:pt>
                <c:pt idx="92">
                  <c:v>82.894126999999997</c:v>
                </c:pt>
                <c:pt idx="93">
                  <c:v>88.340500000000006</c:v>
                </c:pt>
                <c:pt idx="94">
                  <c:v>103.503441</c:v>
                </c:pt>
                <c:pt idx="95">
                  <c:v>139.94399999999999</c:v>
                </c:pt>
                <c:pt idx="96">
                  <c:v>140.99800099999999</c:v>
                </c:pt>
                <c:pt idx="97">
                  <c:v>141.11381499999999</c:v>
                </c:pt>
                <c:pt idx="98">
                  <c:v>140.93318199999999</c:v>
                </c:pt>
                <c:pt idx="99">
                  <c:v>136.07118199999999</c:v>
                </c:pt>
                <c:pt idx="100">
                  <c:v>132.45974699999999</c:v>
                </c:pt>
                <c:pt idx="101">
                  <c:v>130.00431800000001</c:v>
                </c:pt>
                <c:pt idx="102">
                  <c:v>138.48199500000001</c:v>
                </c:pt>
                <c:pt idx="103">
                  <c:v>141.12974500000001</c:v>
                </c:pt>
                <c:pt idx="104">
                  <c:v>192.030945</c:v>
                </c:pt>
                <c:pt idx="105">
                  <c:v>208.78125</c:v>
                </c:pt>
                <c:pt idx="106">
                  <c:v>179.13218699999999</c:v>
                </c:pt>
                <c:pt idx="107">
                  <c:v>140.96186800000001</c:v>
                </c:pt>
                <c:pt idx="108">
                  <c:v>141.06068400000001</c:v>
                </c:pt>
                <c:pt idx="109">
                  <c:v>141.10850500000001</c:v>
                </c:pt>
                <c:pt idx="110">
                  <c:v>140.95974699999999</c:v>
                </c:pt>
                <c:pt idx="111">
                  <c:v>141.00224299999999</c:v>
                </c:pt>
                <c:pt idx="112">
                  <c:v>164.927628</c:v>
                </c:pt>
                <c:pt idx="113">
                  <c:v>210.666122</c:v>
                </c:pt>
                <c:pt idx="114">
                  <c:v>314.03994799999998</c:v>
                </c:pt>
                <c:pt idx="115">
                  <c:v>214.431625</c:v>
                </c:pt>
                <c:pt idx="116">
                  <c:v>140.89494300000001</c:v>
                </c:pt>
                <c:pt idx="117">
                  <c:v>135.306183</c:v>
                </c:pt>
                <c:pt idx="118">
                  <c:v>95.960746999999998</c:v>
                </c:pt>
                <c:pt idx="119">
                  <c:v>117.830185</c:v>
                </c:pt>
                <c:pt idx="120">
                  <c:v>140.973557</c:v>
                </c:pt>
                <c:pt idx="121">
                  <c:v>141.046875</c:v>
                </c:pt>
                <c:pt idx="122">
                  <c:v>263.132385</c:v>
                </c:pt>
                <c:pt idx="123">
                  <c:v>314.09411599999999</c:v>
                </c:pt>
                <c:pt idx="124">
                  <c:v>243.76300000000001</c:v>
                </c:pt>
                <c:pt idx="125">
                  <c:v>141.53881799999999</c:v>
                </c:pt>
                <c:pt idx="126">
                  <c:v>34.400562000000001</c:v>
                </c:pt>
                <c:pt idx="127">
                  <c:v>33.532501000000003</c:v>
                </c:pt>
                <c:pt idx="128">
                  <c:v>33.928809999999999</c:v>
                </c:pt>
                <c:pt idx="129">
                  <c:v>34.331501000000003</c:v>
                </c:pt>
                <c:pt idx="130">
                  <c:v>33.42944</c:v>
                </c:pt>
                <c:pt idx="131">
                  <c:v>33.845939999999999</c:v>
                </c:pt>
                <c:pt idx="132">
                  <c:v>33.396500000000003</c:v>
                </c:pt>
                <c:pt idx="133">
                  <c:v>33.400748999999998</c:v>
                </c:pt>
                <c:pt idx="134">
                  <c:v>33.408188000000003</c:v>
                </c:pt>
                <c:pt idx="135">
                  <c:v>32.944938999999998</c:v>
                </c:pt>
                <c:pt idx="136">
                  <c:v>33.351875</c:v>
                </c:pt>
                <c:pt idx="137">
                  <c:v>32.478499999999997</c:v>
                </c:pt>
                <c:pt idx="138">
                  <c:v>32.482750000000003</c:v>
                </c:pt>
                <c:pt idx="139">
                  <c:v>32.434936999999998</c:v>
                </c:pt>
                <c:pt idx="140">
                  <c:v>32.430686999999999</c:v>
                </c:pt>
                <c:pt idx="141">
                  <c:v>32.835498999999999</c:v>
                </c:pt>
                <c:pt idx="142">
                  <c:v>32.428561999999999</c:v>
                </c:pt>
                <c:pt idx="143">
                  <c:v>32.833373999999999</c:v>
                </c:pt>
                <c:pt idx="144">
                  <c:v>32.421123999999999</c:v>
                </c:pt>
                <c:pt idx="145">
                  <c:v>32.378624000000002</c:v>
                </c:pt>
                <c:pt idx="146">
                  <c:v>32.425376999999997</c:v>
                </c:pt>
                <c:pt idx="147">
                  <c:v>32.372250000000001</c:v>
                </c:pt>
                <c:pt idx="148">
                  <c:v>32.428561999999999</c:v>
                </c:pt>
                <c:pt idx="149">
                  <c:v>32.436000999999997</c:v>
                </c:pt>
                <c:pt idx="150">
                  <c:v>32.375439</c:v>
                </c:pt>
                <c:pt idx="151">
                  <c:v>32.417937999999999</c:v>
                </c:pt>
                <c:pt idx="152">
                  <c:v>32.834437999999999</c:v>
                </c:pt>
                <c:pt idx="153">
                  <c:v>32.428561999999999</c:v>
                </c:pt>
                <c:pt idx="154">
                  <c:v>32.428561999999999</c:v>
                </c:pt>
                <c:pt idx="155">
                  <c:v>32.471062000000003</c:v>
                </c:pt>
                <c:pt idx="156">
                  <c:v>32.890751000000002</c:v>
                </c:pt>
                <c:pt idx="157">
                  <c:v>32.887562000000003</c:v>
                </c:pt>
                <c:pt idx="158">
                  <c:v>33.345500999999999</c:v>
                </c:pt>
                <c:pt idx="159">
                  <c:v>33.345500999999999</c:v>
                </c:pt>
                <c:pt idx="160">
                  <c:v>33.409247999999998</c:v>
                </c:pt>
                <c:pt idx="161">
                  <c:v>32.936439999999997</c:v>
                </c:pt>
                <c:pt idx="162">
                  <c:v>32.998061999999997</c:v>
                </c:pt>
                <c:pt idx="163">
                  <c:v>33.426250000000003</c:v>
                </c:pt>
                <c:pt idx="164">
                  <c:v>33.039501000000001</c:v>
                </c:pt>
                <c:pt idx="165">
                  <c:v>33.032063000000001</c:v>
                </c:pt>
                <c:pt idx="166">
                  <c:v>33.504874999999998</c:v>
                </c:pt>
                <c:pt idx="167">
                  <c:v>33.955376000000001</c:v>
                </c:pt>
                <c:pt idx="168">
                  <c:v>34.413314999999997</c:v>
                </c:pt>
                <c:pt idx="169">
                  <c:v>34.837249999999997</c:v>
                </c:pt>
                <c:pt idx="170">
                  <c:v>34.453690000000002</c:v>
                </c:pt>
                <c:pt idx="171">
                  <c:v>34.914814</c:v>
                </c:pt>
                <c:pt idx="172">
                  <c:v>34.499374000000003</c:v>
                </c:pt>
                <c:pt idx="173">
                  <c:v>130.71511799999999</c:v>
                </c:pt>
                <c:pt idx="174">
                  <c:v>129.384872</c:v>
                </c:pt>
                <c:pt idx="175">
                  <c:v>129.343445</c:v>
                </c:pt>
                <c:pt idx="176">
                  <c:v>129.83431999999999</c:v>
                </c:pt>
                <c:pt idx="177">
                  <c:v>129.80349699999999</c:v>
                </c:pt>
                <c:pt idx="178">
                  <c:v>130.23912000000001</c:v>
                </c:pt>
                <c:pt idx="179">
                  <c:v>130.26887500000001</c:v>
                </c:pt>
                <c:pt idx="180">
                  <c:v>130.748062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8A-4EE9-8BB7-6BCB9D056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332271"/>
        <c:axId val="778343087"/>
      </c:radarChart>
      <c:catAx>
        <c:axId val="778332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343087"/>
        <c:crosses val="autoZero"/>
        <c:auto val="1"/>
        <c:lblAlgn val="ctr"/>
        <c:lblOffset val="100"/>
        <c:noMultiLvlLbl val="0"/>
      </c:catAx>
      <c:valAx>
        <c:axId val="77834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8332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dataset2!$A$1:$A$181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dataset2!$B$1:$B$181</c:f>
              <c:numCache>
                <c:formatCode>General</c:formatCode>
                <c:ptCount val="181"/>
                <c:pt idx="0">
                  <c:v>334.48827599999998</c:v>
                </c:pt>
                <c:pt idx="1">
                  <c:v>230.70822799999999</c:v>
                </c:pt>
                <c:pt idx="2">
                  <c:v>276.67649399999999</c:v>
                </c:pt>
                <c:pt idx="3">
                  <c:v>227.65994599999999</c:v>
                </c:pt>
                <c:pt idx="4">
                  <c:v>196.33161999999999</c:v>
                </c:pt>
                <c:pt idx="5">
                  <c:v>171.48015599999999</c:v>
                </c:pt>
                <c:pt idx="6">
                  <c:v>196.33161999999999</c:v>
                </c:pt>
                <c:pt idx="7">
                  <c:v>192.99105900000001</c:v>
                </c:pt>
                <c:pt idx="8">
                  <c:v>325.27992699999999</c:v>
                </c:pt>
                <c:pt idx="9">
                  <c:v>270.255517</c:v>
                </c:pt>
                <c:pt idx="10">
                  <c:v>331.363676</c:v>
                </c:pt>
                <c:pt idx="11">
                  <c:v>272.36375700000002</c:v>
                </c:pt>
                <c:pt idx="12">
                  <c:v>397.82153899999997</c:v>
                </c:pt>
                <c:pt idx="13">
                  <c:v>146.691079</c:v>
                </c:pt>
                <c:pt idx="14">
                  <c:v>227.65994599999999</c:v>
                </c:pt>
                <c:pt idx="15">
                  <c:v>197.46996899999999</c:v>
                </c:pt>
                <c:pt idx="16">
                  <c:v>227.65994599999999</c:v>
                </c:pt>
                <c:pt idx="17">
                  <c:v>230.70822799999999</c:v>
                </c:pt>
                <c:pt idx="18">
                  <c:v>203.35739699999999</c:v>
                </c:pt>
                <c:pt idx="19">
                  <c:v>153.440763</c:v>
                </c:pt>
                <c:pt idx="20">
                  <c:v>152.04352800000001</c:v>
                </c:pt>
                <c:pt idx="21">
                  <c:v>108.105921</c:v>
                </c:pt>
                <c:pt idx="22">
                  <c:v>149.32121100000001</c:v>
                </c:pt>
                <c:pt idx="23">
                  <c:v>464.18087600000001</c:v>
                </c:pt>
                <c:pt idx="24">
                  <c:v>489.079657</c:v>
                </c:pt>
                <c:pt idx="25">
                  <c:v>397.82153899999997</c:v>
                </c:pt>
                <c:pt idx="26">
                  <c:v>331.363676</c:v>
                </c:pt>
                <c:pt idx="27">
                  <c:v>274.50384300000002</c:v>
                </c:pt>
                <c:pt idx="28">
                  <c:v>744.08783400000004</c:v>
                </c:pt>
                <c:pt idx="29">
                  <c:v>502.51565099999999</c:v>
                </c:pt>
                <c:pt idx="30">
                  <c:v>759.03626099999997</c:v>
                </c:pt>
                <c:pt idx="31">
                  <c:v>744.08783400000004</c:v>
                </c:pt>
                <c:pt idx="32">
                  <c:v>729.69528200000002</c:v>
                </c:pt>
                <c:pt idx="33">
                  <c:v>715.82854999999995</c:v>
                </c:pt>
                <c:pt idx="34">
                  <c:v>464.18087600000001</c:v>
                </c:pt>
                <c:pt idx="35">
                  <c:v>42.224766000000002</c:v>
                </c:pt>
                <c:pt idx="36">
                  <c:v>36.662587000000002</c:v>
                </c:pt>
                <c:pt idx="37">
                  <c:v>33.755685</c:v>
                </c:pt>
                <c:pt idx="38">
                  <c:v>30.613009000000002</c:v>
                </c:pt>
                <c:pt idx="39">
                  <c:v>27.181915</c:v>
                </c:pt>
                <c:pt idx="40">
                  <c:v>29.128164000000002</c:v>
                </c:pt>
                <c:pt idx="41">
                  <c:v>29.777318000000001</c:v>
                </c:pt>
                <c:pt idx="42">
                  <c:v>26.636230999999999</c:v>
                </c:pt>
                <c:pt idx="43">
                  <c:v>24.015684</c:v>
                </c:pt>
                <c:pt idx="44">
                  <c:v>23.186992</c:v>
                </c:pt>
                <c:pt idx="45">
                  <c:v>23.094190000000001</c:v>
                </c:pt>
                <c:pt idx="46">
                  <c:v>23.488835000000002</c:v>
                </c:pt>
                <c:pt idx="47">
                  <c:v>22.605150999999999</c:v>
                </c:pt>
                <c:pt idx="48">
                  <c:v>22.20401</c:v>
                </c:pt>
                <c:pt idx="49">
                  <c:v>18.208062999999999</c:v>
                </c:pt>
                <c:pt idx="50">
                  <c:v>14.531248</c:v>
                </c:pt>
                <c:pt idx="51">
                  <c:v>12.046897</c:v>
                </c:pt>
                <c:pt idx="52">
                  <c:v>11.19847</c:v>
                </c:pt>
                <c:pt idx="53">
                  <c:v>11.075628999999999</c:v>
                </c:pt>
                <c:pt idx="54">
                  <c:v>11.637433</c:v>
                </c:pt>
                <c:pt idx="55">
                  <c:v>12.367054</c:v>
                </c:pt>
                <c:pt idx="56">
                  <c:v>12.816267</c:v>
                </c:pt>
                <c:pt idx="57">
                  <c:v>14.226431</c:v>
                </c:pt>
                <c:pt idx="58">
                  <c:v>14.410814</c:v>
                </c:pt>
                <c:pt idx="59">
                  <c:v>17.739953</c:v>
                </c:pt>
                <c:pt idx="60">
                  <c:v>21.916205999999999</c:v>
                </c:pt>
                <c:pt idx="61">
                  <c:v>26.782954</c:v>
                </c:pt>
                <c:pt idx="62">
                  <c:v>45.453879999999998</c:v>
                </c:pt>
                <c:pt idx="63">
                  <c:v>393.46744799999999</c:v>
                </c:pt>
                <c:pt idx="64">
                  <c:v>715.82854999999995</c:v>
                </c:pt>
                <c:pt idx="65">
                  <c:v>702.459701</c:v>
                </c:pt>
                <c:pt idx="66">
                  <c:v>702.459701</c:v>
                </c:pt>
                <c:pt idx="67">
                  <c:v>715.82854999999995</c:v>
                </c:pt>
                <c:pt idx="68">
                  <c:v>715.82854999999995</c:v>
                </c:pt>
                <c:pt idx="69">
                  <c:v>620.83941500000003</c:v>
                </c:pt>
                <c:pt idx="70">
                  <c:v>464.18087600000001</c:v>
                </c:pt>
                <c:pt idx="71">
                  <c:v>547.43855299999996</c:v>
                </c:pt>
                <c:pt idx="72">
                  <c:v>274.50384300000002</c:v>
                </c:pt>
                <c:pt idx="73">
                  <c:v>337.67001800000003</c:v>
                </c:pt>
                <c:pt idx="74">
                  <c:v>196.33161999999999</c:v>
                </c:pt>
                <c:pt idx="75">
                  <c:v>334.48827599999998</c:v>
                </c:pt>
                <c:pt idx="76">
                  <c:v>174.137235</c:v>
                </c:pt>
                <c:pt idx="77">
                  <c:v>331.363676</c:v>
                </c:pt>
                <c:pt idx="78">
                  <c:v>393.46744799999999</c:v>
                </c:pt>
                <c:pt idx="79">
                  <c:v>393.46744799999999</c:v>
                </c:pt>
                <c:pt idx="80">
                  <c:v>524.05325800000003</c:v>
                </c:pt>
                <c:pt idx="81">
                  <c:v>555.68533200000002</c:v>
                </c:pt>
                <c:pt idx="82">
                  <c:v>278.88244800000001</c:v>
                </c:pt>
                <c:pt idx="83">
                  <c:v>397.82153899999997</c:v>
                </c:pt>
                <c:pt idx="84">
                  <c:v>531.631799</c:v>
                </c:pt>
                <c:pt idx="85">
                  <c:v>744.08783400000004</c:v>
                </c:pt>
                <c:pt idx="86">
                  <c:v>715.82854999999995</c:v>
                </c:pt>
                <c:pt idx="87">
                  <c:v>502.51565099999999</c:v>
                </c:pt>
                <c:pt idx="88">
                  <c:v>715.82854999999995</c:v>
                </c:pt>
                <c:pt idx="89">
                  <c:v>744.08783400000004</c:v>
                </c:pt>
                <c:pt idx="90">
                  <c:v>642.23238800000001</c:v>
                </c:pt>
                <c:pt idx="91">
                  <c:v>539.42388800000003</c:v>
                </c:pt>
                <c:pt idx="92">
                  <c:v>539.42388800000003</c:v>
                </c:pt>
                <c:pt idx="93">
                  <c:v>531.631799</c:v>
                </c:pt>
                <c:pt idx="94">
                  <c:v>620.83941500000003</c:v>
                </c:pt>
                <c:pt idx="95">
                  <c:v>270.255517</c:v>
                </c:pt>
                <c:pt idx="96">
                  <c:v>173.24279300000001</c:v>
                </c:pt>
                <c:pt idx="97">
                  <c:v>167.22088600000001</c:v>
                </c:pt>
                <c:pt idx="98">
                  <c:v>171.48015599999999</c:v>
                </c:pt>
                <c:pt idx="99">
                  <c:v>227.65994599999999</c:v>
                </c:pt>
                <c:pt idx="100">
                  <c:v>196.33161999999999</c:v>
                </c:pt>
                <c:pt idx="101">
                  <c:v>337.67001800000003</c:v>
                </c:pt>
                <c:pt idx="102">
                  <c:v>715.82854999999995</c:v>
                </c:pt>
                <c:pt idx="103">
                  <c:v>509.50307600000002</c:v>
                </c:pt>
                <c:pt idx="104">
                  <c:v>729.69528200000002</c:v>
                </c:pt>
                <c:pt idx="105">
                  <c:v>744.08783400000004</c:v>
                </c:pt>
                <c:pt idx="106">
                  <c:v>744.08783400000004</c:v>
                </c:pt>
                <c:pt idx="107">
                  <c:v>620.83941500000003</c:v>
                </c:pt>
                <c:pt idx="108">
                  <c:v>689.562727</c:v>
                </c:pt>
                <c:pt idx="109">
                  <c:v>531.631799</c:v>
                </c:pt>
                <c:pt idx="110">
                  <c:v>715.82854999999995</c:v>
                </c:pt>
                <c:pt idx="111">
                  <c:v>642.23238800000001</c:v>
                </c:pt>
                <c:pt idx="112">
                  <c:v>729.69528200000002</c:v>
                </c:pt>
                <c:pt idx="113">
                  <c:v>715.82854999999995</c:v>
                </c:pt>
                <c:pt idx="114">
                  <c:v>715.82854999999995</c:v>
                </c:pt>
                <c:pt idx="115">
                  <c:v>729.69528200000002</c:v>
                </c:pt>
                <c:pt idx="116">
                  <c:v>715.82854999999995</c:v>
                </c:pt>
                <c:pt idx="117">
                  <c:v>509.50307600000002</c:v>
                </c:pt>
                <c:pt idx="118">
                  <c:v>715.82854999999995</c:v>
                </c:pt>
                <c:pt idx="119">
                  <c:v>729.69528200000002</c:v>
                </c:pt>
                <c:pt idx="120">
                  <c:v>729.69528200000002</c:v>
                </c:pt>
                <c:pt idx="121">
                  <c:v>729.69528200000002</c:v>
                </c:pt>
                <c:pt idx="122">
                  <c:v>715.82854999999995</c:v>
                </c:pt>
                <c:pt idx="123">
                  <c:v>715.82854999999995</c:v>
                </c:pt>
                <c:pt idx="124">
                  <c:v>729.69528200000002</c:v>
                </c:pt>
                <c:pt idx="125">
                  <c:v>744.08783400000004</c:v>
                </c:pt>
                <c:pt idx="126">
                  <c:v>539.42388800000003</c:v>
                </c:pt>
                <c:pt idx="127">
                  <c:v>715.82854999999995</c:v>
                </c:pt>
                <c:pt idx="128">
                  <c:v>744.08783400000004</c:v>
                </c:pt>
                <c:pt idx="129">
                  <c:v>729.69528200000002</c:v>
                </c:pt>
                <c:pt idx="130">
                  <c:v>509.50307600000002</c:v>
                </c:pt>
                <c:pt idx="131">
                  <c:v>715.82854999999995</c:v>
                </c:pt>
                <c:pt idx="132">
                  <c:v>744.08783400000004</c:v>
                </c:pt>
                <c:pt idx="133">
                  <c:v>744.08783400000004</c:v>
                </c:pt>
                <c:pt idx="134">
                  <c:v>729.69528200000002</c:v>
                </c:pt>
                <c:pt idx="135">
                  <c:v>715.82854999999995</c:v>
                </c:pt>
                <c:pt idx="136">
                  <c:v>702.459701</c:v>
                </c:pt>
                <c:pt idx="137">
                  <c:v>729.69528200000002</c:v>
                </c:pt>
                <c:pt idx="138">
                  <c:v>715.82854999999995</c:v>
                </c:pt>
                <c:pt idx="139">
                  <c:v>502.51565099999999</c:v>
                </c:pt>
                <c:pt idx="140">
                  <c:v>744.08783400000004</c:v>
                </c:pt>
                <c:pt idx="141">
                  <c:v>715.82854999999995</c:v>
                </c:pt>
                <c:pt idx="142">
                  <c:v>729.69528200000002</c:v>
                </c:pt>
                <c:pt idx="143">
                  <c:v>464.18087600000001</c:v>
                </c:pt>
                <c:pt idx="144">
                  <c:v>86.840585000000004</c:v>
                </c:pt>
                <c:pt idx="145">
                  <c:v>48.033886000000003</c:v>
                </c:pt>
                <c:pt idx="146">
                  <c:v>38.549802</c:v>
                </c:pt>
                <c:pt idx="147">
                  <c:v>35.999946000000001</c:v>
                </c:pt>
                <c:pt idx="148">
                  <c:v>31.294799000000001</c:v>
                </c:pt>
                <c:pt idx="149">
                  <c:v>29.070497</c:v>
                </c:pt>
                <c:pt idx="150">
                  <c:v>24.818041999999998</c:v>
                </c:pt>
                <c:pt idx="151">
                  <c:v>21.39348</c:v>
                </c:pt>
                <c:pt idx="152">
                  <c:v>17.728825000000001</c:v>
                </c:pt>
                <c:pt idx="153">
                  <c:v>15.656181999999999</c:v>
                </c:pt>
                <c:pt idx="154">
                  <c:v>12.564819999999999</c:v>
                </c:pt>
                <c:pt idx="155">
                  <c:v>10.990728000000001</c:v>
                </c:pt>
                <c:pt idx="156">
                  <c:v>10.039275</c:v>
                </c:pt>
                <c:pt idx="157">
                  <c:v>9.5491150000000005</c:v>
                </c:pt>
                <c:pt idx="158">
                  <c:v>9.8526009999999999</c:v>
                </c:pt>
                <c:pt idx="159">
                  <c:v>10.701074999999999</c:v>
                </c:pt>
                <c:pt idx="160">
                  <c:v>12.333750999999999</c:v>
                </c:pt>
                <c:pt idx="161">
                  <c:v>15.482903</c:v>
                </c:pt>
                <c:pt idx="162">
                  <c:v>19.684396</c:v>
                </c:pt>
                <c:pt idx="163">
                  <c:v>31.228612999999999</c:v>
                </c:pt>
                <c:pt idx="164">
                  <c:v>74.605767999999998</c:v>
                </c:pt>
                <c:pt idx="165">
                  <c:v>729.69528200000002</c:v>
                </c:pt>
                <c:pt idx="166">
                  <c:v>702.459701</c:v>
                </c:pt>
                <c:pt idx="167">
                  <c:v>729.69528200000002</c:v>
                </c:pt>
                <c:pt idx="168">
                  <c:v>729.69528200000002</c:v>
                </c:pt>
                <c:pt idx="169">
                  <c:v>702.459701</c:v>
                </c:pt>
                <c:pt idx="170">
                  <c:v>509.50307600000002</c:v>
                </c:pt>
                <c:pt idx="171">
                  <c:v>715.82854999999995</c:v>
                </c:pt>
                <c:pt idx="172">
                  <c:v>744.08783400000004</c:v>
                </c:pt>
                <c:pt idx="173">
                  <c:v>702.459701</c:v>
                </c:pt>
                <c:pt idx="174">
                  <c:v>729.69528200000002</c:v>
                </c:pt>
                <c:pt idx="175">
                  <c:v>516.67971699999998</c:v>
                </c:pt>
                <c:pt idx="176">
                  <c:v>744.08783400000004</c:v>
                </c:pt>
                <c:pt idx="177">
                  <c:v>744.08783400000004</c:v>
                </c:pt>
                <c:pt idx="178">
                  <c:v>702.459701</c:v>
                </c:pt>
                <c:pt idx="179">
                  <c:v>389.20405799999997</c:v>
                </c:pt>
                <c:pt idx="180">
                  <c:v>192.99105900000001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05-47C7-8895-31EDBE32A8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885391"/>
        <c:axId val="743880399"/>
      </c:radarChart>
      <c:catAx>
        <c:axId val="74388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880399"/>
        <c:crosses val="autoZero"/>
        <c:auto val="1"/>
        <c:lblAlgn val="ctr"/>
        <c:lblOffset val="100"/>
        <c:noMultiLvlLbl val="0"/>
      </c:catAx>
      <c:valAx>
        <c:axId val="74388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8853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dataset2!$A$1:$A$181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dataset2!$C$1:$C$181</c:f>
              <c:numCache>
                <c:formatCode>General</c:formatCode>
                <c:ptCount val="181"/>
                <c:pt idx="0">
                  <c:v>122.19493799999999</c:v>
                </c:pt>
                <c:pt idx="1">
                  <c:v>81.606375</c:v>
                </c:pt>
                <c:pt idx="2">
                  <c:v>82.036687000000001</c:v>
                </c:pt>
                <c:pt idx="3">
                  <c:v>82.454250000000002</c:v>
                </c:pt>
                <c:pt idx="4">
                  <c:v>82.600875000000002</c:v>
                </c:pt>
                <c:pt idx="5">
                  <c:v>82.073875000000001</c:v>
                </c:pt>
                <c:pt idx="6">
                  <c:v>82.179062999999999</c:v>
                </c:pt>
                <c:pt idx="7">
                  <c:v>193.00524999999999</c:v>
                </c:pt>
                <c:pt idx="8">
                  <c:v>82.962125</c:v>
                </c:pt>
                <c:pt idx="9">
                  <c:v>140.95975000000001</c:v>
                </c:pt>
                <c:pt idx="10">
                  <c:v>165.808438</c:v>
                </c:pt>
                <c:pt idx="11">
                  <c:v>83.535875000000004</c:v>
                </c:pt>
                <c:pt idx="12">
                  <c:v>210.07218800000001</c:v>
                </c:pt>
                <c:pt idx="13">
                  <c:v>244.42175</c:v>
                </c:pt>
                <c:pt idx="14">
                  <c:v>263.184438</c:v>
                </c:pt>
                <c:pt idx="15">
                  <c:v>314.23225000000002</c:v>
                </c:pt>
                <c:pt idx="16">
                  <c:v>265.32749999999999</c:v>
                </c:pt>
                <c:pt idx="17">
                  <c:v>263.77943800000003</c:v>
                </c:pt>
                <c:pt idx="18">
                  <c:v>29.799938000000001</c:v>
                </c:pt>
                <c:pt idx="19">
                  <c:v>206.35343800000001</c:v>
                </c:pt>
                <c:pt idx="20">
                  <c:v>28.862812999999999</c:v>
                </c:pt>
                <c:pt idx="21">
                  <c:v>28.820312999999999</c:v>
                </c:pt>
                <c:pt idx="22">
                  <c:v>28.834125</c:v>
                </c:pt>
                <c:pt idx="23">
                  <c:v>29.195374999999999</c:v>
                </c:pt>
                <c:pt idx="24">
                  <c:v>29.192188000000002</c:v>
                </c:pt>
                <c:pt idx="25">
                  <c:v>28.745937999999999</c:v>
                </c:pt>
                <c:pt idx="26">
                  <c:v>28.692813000000001</c:v>
                </c:pt>
                <c:pt idx="27">
                  <c:v>28.286937999999999</c:v>
                </c:pt>
                <c:pt idx="28">
                  <c:v>27.810938</c:v>
                </c:pt>
                <c:pt idx="29">
                  <c:v>28.282688</c:v>
                </c:pt>
                <c:pt idx="30">
                  <c:v>28.288</c:v>
                </c:pt>
                <c:pt idx="31">
                  <c:v>28.294374999999999</c:v>
                </c:pt>
                <c:pt idx="32">
                  <c:v>27.758875</c:v>
                </c:pt>
                <c:pt idx="33">
                  <c:v>27.713187999999999</c:v>
                </c:pt>
                <c:pt idx="34">
                  <c:v>28.279499999999999</c:v>
                </c:pt>
                <c:pt idx="35">
                  <c:v>28.132874999999999</c:v>
                </c:pt>
                <c:pt idx="36">
                  <c:v>27.713187999999999</c:v>
                </c:pt>
                <c:pt idx="37">
                  <c:v>27.718499999999999</c:v>
                </c:pt>
                <c:pt idx="38">
                  <c:v>28.127562999999999</c:v>
                </c:pt>
                <c:pt idx="39">
                  <c:v>28.138188</c:v>
                </c:pt>
                <c:pt idx="40">
                  <c:v>27.720624999999998</c:v>
                </c:pt>
                <c:pt idx="41">
                  <c:v>27.706813</c:v>
                </c:pt>
                <c:pt idx="42">
                  <c:v>28.135000000000002</c:v>
                </c:pt>
                <c:pt idx="43">
                  <c:v>27.713187999999999</c:v>
                </c:pt>
                <c:pt idx="44">
                  <c:v>28.125437999999999</c:v>
                </c:pt>
                <c:pt idx="45">
                  <c:v>27.708938</c:v>
                </c:pt>
                <c:pt idx="46">
                  <c:v>27.702563000000001</c:v>
                </c:pt>
                <c:pt idx="47">
                  <c:v>27.713187999999999</c:v>
                </c:pt>
                <c:pt idx="48">
                  <c:v>27.711062999999999</c:v>
                </c:pt>
                <c:pt idx="49">
                  <c:v>28.284813</c:v>
                </c:pt>
                <c:pt idx="50">
                  <c:v>27.75675</c:v>
                </c:pt>
                <c:pt idx="51">
                  <c:v>28.288</c:v>
                </c:pt>
                <c:pt idx="52">
                  <c:v>28.286937999999999</c:v>
                </c:pt>
                <c:pt idx="53">
                  <c:v>27.787562999999999</c:v>
                </c:pt>
                <c:pt idx="54">
                  <c:v>28.277374999999999</c:v>
                </c:pt>
                <c:pt idx="55">
                  <c:v>27.839625000000002</c:v>
                </c:pt>
                <c:pt idx="56">
                  <c:v>27.848125</c:v>
                </c:pt>
                <c:pt idx="57">
                  <c:v>28.318812999999999</c:v>
                </c:pt>
                <c:pt idx="58">
                  <c:v>27.899125000000002</c:v>
                </c:pt>
                <c:pt idx="59">
                  <c:v>29.191125</c:v>
                </c:pt>
                <c:pt idx="60">
                  <c:v>27.938438000000001</c:v>
                </c:pt>
                <c:pt idx="61">
                  <c:v>28.392125</c:v>
                </c:pt>
                <c:pt idx="62">
                  <c:v>27.989438</c:v>
                </c:pt>
                <c:pt idx="63">
                  <c:v>28.043624999999999</c:v>
                </c:pt>
                <c:pt idx="64">
                  <c:v>74.333562000000001</c:v>
                </c:pt>
                <c:pt idx="65">
                  <c:v>28.487749999999998</c:v>
                </c:pt>
                <c:pt idx="66">
                  <c:v>64.190938000000003</c:v>
                </c:pt>
                <c:pt idx="67">
                  <c:v>30.410875000000001</c:v>
                </c:pt>
                <c:pt idx="68">
                  <c:v>30.717938</c:v>
                </c:pt>
                <c:pt idx="69">
                  <c:v>29.098687999999999</c:v>
                </c:pt>
                <c:pt idx="70">
                  <c:v>36.231250000000003</c:v>
                </c:pt>
                <c:pt idx="71">
                  <c:v>37.138624999999998</c:v>
                </c:pt>
                <c:pt idx="72">
                  <c:v>41.339750000000002</c:v>
                </c:pt>
                <c:pt idx="73">
                  <c:v>29.191125</c:v>
                </c:pt>
                <c:pt idx="74">
                  <c:v>53.301375</c:v>
                </c:pt>
                <c:pt idx="75">
                  <c:v>60.224625000000003</c:v>
                </c:pt>
                <c:pt idx="76">
                  <c:v>62.784188</c:v>
                </c:pt>
                <c:pt idx="77">
                  <c:v>67.703563000000003</c:v>
                </c:pt>
                <c:pt idx="78">
                  <c:v>68.254999999999995</c:v>
                </c:pt>
                <c:pt idx="79">
                  <c:v>72.687749999999994</c:v>
                </c:pt>
                <c:pt idx="80">
                  <c:v>76.152563000000001</c:v>
                </c:pt>
                <c:pt idx="81">
                  <c:v>82.845249999999993</c:v>
                </c:pt>
                <c:pt idx="82">
                  <c:v>86.954999999999998</c:v>
                </c:pt>
                <c:pt idx="83">
                  <c:v>90.622749999999996</c:v>
                </c:pt>
                <c:pt idx="84">
                  <c:v>99.817625000000007</c:v>
                </c:pt>
                <c:pt idx="85">
                  <c:v>94.949250000000006</c:v>
                </c:pt>
                <c:pt idx="86">
                  <c:v>79.896812999999995</c:v>
                </c:pt>
                <c:pt idx="87">
                  <c:v>74.333562000000001</c:v>
                </c:pt>
                <c:pt idx="88">
                  <c:v>73.720500000000001</c:v>
                </c:pt>
                <c:pt idx="89">
                  <c:v>65.493562999999995</c:v>
                </c:pt>
                <c:pt idx="90">
                  <c:v>69.424813</c:v>
                </c:pt>
                <c:pt idx="91">
                  <c:v>73.291250000000005</c:v>
                </c:pt>
                <c:pt idx="92">
                  <c:v>73.027749999999997</c:v>
                </c:pt>
                <c:pt idx="93">
                  <c:v>89.235124999999996</c:v>
                </c:pt>
                <c:pt idx="94">
                  <c:v>112.218063</c:v>
                </c:pt>
                <c:pt idx="95">
                  <c:v>139.14924999999999</c:v>
                </c:pt>
                <c:pt idx="96">
                  <c:v>141.36349999999999</c:v>
                </c:pt>
                <c:pt idx="97">
                  <c:v>141.22218799999999</c:v>
                </c:pt>
                <c:pt idx="98">
                  <c:v>176.91262499999999</c:v>
                </c:pt>
                <c:pt idx="99">
                  <c:v>200.41831300000001</c:v>
                </c:pt>
                <c:pt idx="100">
                  <c:v>194.775375</c:v>
                </c:pt>
                <c:pt idx="101">
                  <c:v>180.75887499999999</c:v>
                </c:pt>
                <c:pt idx="102">
                  <c:v>141.182875</c:v>
                </c:pt>
                <c:pt idx="103">
                  <c:v>142.831875</c:v>
                </c:pt>
                <c:pt idx="104">
                  <c:v>150.93450000000001</c:v>
                </c:pt>
                <c:pt idx="105">
                  <c:v>186.673813</c:v>
                </c:pt>
                <c:pt idx="106">
                  <c:v>178.29175000000001</c:v>
                </c:pt>
                <c:pt idx="107">
                  <c:v>141.36031299999999</c:v>
                </c:pt>
                <c:pt idx="108">
                  <c:v>126.429</c:v>
                </c:pt>
                <c:pt idx="109">
                  <c:v>112.03</c:v>
                </c:pt>
                <c:pt idx="110">
                  <c:v>108.964688</c:v>
                </c:pt>
                <c:pt idx="111">
                  <c:v>113.44312499999999</c:v>
                </c:pt>
                <c:pt idx="112">
                  <c:v>115.987813</c:v>
                </c:pt>
                <c:pt idx="113">
                  <c:v>125.51524999999999</c:v>
                </c:pt>
                <c:pt idx="114">
                  <c:v>141.029875</c:v>
                </c:pt>
                <c:pt idx="115">
                  <c:v>143.00931299999999</c:v>
                </c:pt>
                <c:pt idx="116">
                  <c:v>152.56225000000001</c:v>
                </c:pt>
                <c:pt idx="117">
                  <c:v>172.744438</c:v>
                </c:pt>
                <c:pt idx="118">
                  <c:v>171.68087499999999</c:v>
                </c:pt>
                <c:pt idx="119">
                  <c:v>173.91956300000001</c:v>
                </c:pt>
                <c:pt idx="120">
                  <c:v>187.115813</c:v>
                </c:pt>
                <c:pt idx="121">
                  <c:v>191.02156299999999</c:v>
                </c:pt>
                <c:pt idx="122">
                  <c:v>238.12112500000001</c:v>
                </c:pt>
                <c:pt idx="123">
                  <c:v>188.51300000000001</c:v>
                </c:pt>
                <c:pt idx="124">
                  <c:v>147.6705</c:v>
                </c:pt>
                <c:pt idx="125">
                  <c:v>34.503625</c:v>
                </c:pt>
                <c:pt idx="126">
                  <c:v>34.438813000000003</c:v>
                </c:pt>
                <c:pt idx="127">
                  <c:v>33.570749999999997</c:v>
                </c:pt>
                <c:pt idx="128">
                  <c:v>35.555500000000002</c:v>
                </c:pt>
                <c:pt idx="129">
                  <c:v>33.530374999999999</c:v>
                </c:pt>
                <c:pt idx="130">
                  <c:v>33.476188</c:v>
                </c:pt>
                <c:pt idx="131">
                  <c:v>33.887374999999999</c:v>
                </c:pt>
                <c:pt idx="132">
                  <c:v>33.419874999999998</c:v>
                </c:pt>
                <c:pt idx="133">
                  <c:v>33.424124999999997</c:v>
                </c:pt>
                <c:pt idx="134">
                  <c:v>32.995938000000002</c:v>
                </c:pt>
                <c:pt idx="135">
                  <c:v>33.382688000000002</c:v>
                </c:pt>
                <c:pt idx="136">
                  <c:v>33.805562999999999</c:v>
                </c:pt>
                <c:pt idx="137">
                  <c:v>32.503999999999998</c:v>
                </c:pt>
                <c:pt idx="138">
                  <c:v>32.080063000000003</c:v>
                </c:pt>
                <c:pt idx="139">
                  <c:v>32.500813000000001</c:v>
                </c:pt>
                <c:pt idx="140">
                  <c:v>32.036499999999997</c:v>
                </c:pt>
                <c:pt idx="141">
                  <c:v>32.456187999999997</c:v>
                </c:pt>
                <c:pt idx="142">
                  <c:v>33.291313000000002</c:v>
                </c:pt>
                <c:pt idx="143">
                  <c:v>32.052438000000002</c:v>
                </c:pt>
                <c:pt idx="144">
                  <c:v>32.881188000000002</c:v>
                </c:pt>
                <c:pt idx="145">
                  <c:v>32.040750000000003</c:v>
                </c:pt>
                <c:pt idx="146">
                  <c:v>31.985499999999998</c:v>
                </c:pt>
                <c:pt idx="147">
                  <c:v>32.421125000000004</c:v>
                </c:pt>
                <c:pt idx="148">
                  <c:v>32.409438000000002</c:v>
                </c:pt>
                <c:pt idx="149">
                  <c:v>32.436</c:v>
                </c:pt>
                <c:pt idx="150">
                  <c:v>32.849313000000002</c:v>
                </c:pt>
                <c:pt idx="151">
                  <c:v>32.844000000000001</c:v>
                </c:pt>
                <c:pt idx="152">
                  <c:v>32.456187999999997</c:v>
                </c:pt>
                <c:pt idx="153">
                  <c:v>32.444499999999998</c:v>
                </c:pt>
                <c:pt idx="154">
                  <c:v>32.453000000000003</c:v>
                </c:pt>
                <c:pt idx="155">
                  <c:v>32.460438000000003</c:v>
                </c:pt>
                <c:pt idx="156">
                  <c:v>32.906688000000003</c:v>
                </c:pt>
                <c:pt idx="157">
                  <c:v>32.47</c:v>
                </c:pt>
                <c:pt idx="158">
                  <c:v>33.338062000000001</c:v>
                </c:pt>
                <c:pt idx="159">
                  <c:v>33.385874999999999</c:v>
                </c:pt>
                <c:pt idx="160">
                  <c:v>32.949187999999999</c:v>
                </c:pt>
                <c:pt idx="161">
                  <c:v>33.3795</c:v>
                </c:pt>
                <c:pt idx="162">
                  <c:v>33.863999999999997</c:v>
                </c:pt>
                <c:pt idx="163">
                  <c:v>32.647438000000001</c:v>
                </c:pt>
                <c:pt idx="164">
                  <c:v>33.002313000000001</c:v>
                </c:pt>
                <c:pt idx="165">
                  <c:v>33.91075</c:v>
                </c:pt>
                <c:pt idx="166">
                  <c:v>33.529313000000002</c:v>
                </c:pt>
                <c:pt idx="167">
                  <c:v>34.398437999999999</c:v>
                </c:pt>
                <c:pt idx="168">
                  <c:v>33.976624999999999</c:v>
                </c:pt>
                <c:pt idx="169">
                  <c:v>34.014875000000004</c:v>
                </c:pt>
                <c:pt idx="170">
                  <c:v>34.939250000000001</c:v>
                </c:pt>
                <c:pt idx="171">
                  <c:v>35.943313000000003</c:v>
                </c:pt>
                <c:pt idx="172">
                  <c:v>35.368499999999997</c:v>
                </c:pt>
                <c:pt idx="173">
                  <c:v>129.90125</c:v>
                </c:pt>
                <c:pt idx="174">
                  <c:v>129.899125</c:v>
                </c:pt>
                <c:pt idx="175">
                  <c:v>130.289063</c:v>
                </c:pt>
                <c:pt idx="176">
                  <c:v>131.196438</c:v>
                </c:pt>
                <c:pt idx="177">
                  <c:v>130.25081299999999</c:v>
                </c:pt>
                <c:pt idx="178">
                  <c:v>130.39850000000001</c:v>
                </c:pt>
                <c:pt idx="179">
                  <c:v>130.801187</c:v>
                </c:pt>
                <c:pt idx="180">
                  <c:v>130.38681299999999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5F-480A-A025-24CD2FC78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8814383"/>
        <c:axId val="958811887"/>
      </c:radarChart>
      <c:catAx>
        <c:axId val="958814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811887"/>
        <c:crosses val="autoZero"/>
        <c:auto val="1"/>
        <c:lblAlgn val="ctr"/>
        <c:lblOffset val="100"/>
        <c:noMultiLvlLbl val="0"/>
      </c:catAx>
      <c:valAx>
        <c:axId val="958811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8814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 + PING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dataset2!$A$1:$A$181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dataset2!$B$1:$B$181</c:f>
              <c:numCache>
                <c:formatCode>General</c:formatCode>
                <c:ptCount val="181"/>
                <c:pt idx="0">
                  <c:v>334.48827599999998</c:v>
                </c:pt>
                <c:pt idx="1">
                  <c:v>230.70822799999999</c:v>
                </c:pt>
                <c:pt idx="2">
                  <c:v>276.67649399999999</c:v>
                </c:pt>
                <c:pt idx="3">
                  <c:v>227.65994599999999</c:v>
                </c:pt>
                <c:pt idx="4">
                  <c:v>196.33161999999999</c:v>
                </c:pt>
                <c:pt idx="5">
                  <c:v>171.48015599999999</c:v>
                </c:pt>
                <c:pt idx="6">
                  <c:v>196.33161999999999</c:v>
                </c:pt>
                <c:pt idx="7">
                  <c:v>192.99105900000001</c:v>
                </c:pt>
                <c:pt idx="8">
                  <c:v>325.27992699999999</c:v>
                </c:pt>
                <c:pt idx="9">
                  <c:v>270.255517</c:v>
                </c:pt>
                <c:pt idx="10">
                  <c:v>331.363676</c:v>
                </c:pt>
                <c:pt idx="11">
                  <c:v>272.36375700000002</c:v>
                </c:pt>
                <c:pt idx="12">
                  <c:v>397.82153899999997</c:v>
                </c:pt>
                <c:pt idx="13">
                  <c:v>146.691079</c:v>
                </c:pt>
                <c:pt idx="14">
                  <c:v>227.65994599999999</c:v>
                </c:pt>
                <c:pt idx="15">
                  <c:v>197.46996899999999</c:v>
                </c:pt>
                <c:pt idx="16">
                  <c:v>227.65994599999999</c:v>
                </c:pt>
                <c:pt idx="17">
                  <c:v>230.70822799999999</c:v>
                </c:pt>
                <c:pt idx="18">
                  <c:v>203.35739699999999</c:v>
                </c:pt>
                <c:pt idx="19">
                  <c:v>153.440763</c:v>
                </c:pt>
                <c:pt idx="20">
                  <c:v>152.04352800000001</c:v>
                </c:pt>
                <c:pt idx="21">
                  <c:v>108.105921</c:v>
                </c:pt>
                <c:pt idx="22">
                  <c:v>149.32121100000001</c:v>
                </c:pt>
                <c:pt idx="23">
                  <c:v>464.18087600000001</c:v>
                </c:pt>
                <c:pt idx="24">
                  <c:v>489.079657</c:v>
                </c:pt>
                <c:pt idx="25">
                  <c:v>397.82153899999997</c:v>
                </c:pt>
                <c:pt idx="26">
                  <c:v>331.363676</c:v>
                </c:pt>
                <c:pt idx="27">
                  <c:v>274.50384300000002</c:v>
                </c:pt>
                <c:pt idx="28">
                  <c:v>744.08783400000004</c:v>
                </c:pt>
                <c:pt idx="29">
                  <c:v>502.51565099999999</c:v>
                </c:pt>
                <c:pt idx="30">
                  <c:v>759.03626099999997</c:v>
                </c:pt>
                <c:pt idx="31">
                  <c:v>744.08783400000004</c:v>
                </c:pt>
                <c:pt idx="32">
                  <c:v>729.69528200000002</c:v>
                </c:pt>
                <c:pt idx="33">
                  <c:v>715.82854999999995</c:v>
                </c:pt>
                <c:pt idx="34">
                  <c:v>464.18087600000001</c:v>
                </c:pt>
                <c:pt idx="35">
                  <c:v>42.224766000000002</c:v>
                </c:pt>
                <c:pt idx="36">
                  <c:v>36.662587000000002</c:v>
                </c:pt>
                <c:pt idx="37">
                  <c:v>33.755685</c:v>
                </c:pt>
                <c:pt idx="38">
                  <c:v>30.613009000000002</c:v>
                </c:pt>
                <c:pt idx="39">
                  <c:v>27.181915</c:v>
                </c:pt>
                <c:pt idx="40">
                  <c:v>29.128164000000002</c:v>
                </c:pt>
                <c:pt idx="41">
                  <c:v>29.777318000000001</c:v>
                </c:pt>
                <c:pt idx="42">
                  <c:v>26.636230999999999</c:v>
                </c:pt>
                <c:pt idx="43">
                  <c:v>24.015684</c:v>
                </c:pt>
                <c:pt idx="44">
                  <c:v>23.186992</c:v>
                </c:pt>
                <c:pt idx="45">
                  <c:v>23.094190000000001</c:v>
                </c:pt>
                <c:pt idx="46">
                  <c:v>23.488835000000002</c:v>
                </c:pt>
                <c:pt idx="47">
                  <c:v>22.605150999999999</c:v>
                </c:pt>
                <c:pt idx="48">
                  <c:v>22.20401</c:v>
                </c:pt>
                <c:pt idx="49">
                  <c:v>18.208062999999999</c:v>
                </c:pt>
                <c:pt idx="50">
                  <c:v>14.531248</c:v>
                </c:pt>
                <c:pt idx="51">
                  <c:v>12.046897</c:v>
                </c:pt>
                <c:pt idx="52">
                  <c:v>11.19847</c:v>
                </c:pt>
                <c:pt idx="53">
                  <c:v>11.075628999999999</c:v>
                </c:pt>
                <c:pt idx="54">
                  <c:v>11.637433</c:v>
                </c:pt>
                <c:pt idx="55">
                  <c:v>12.367054</c:v>
                </c:pt>
                <c:pt idx="56">
                  <c:v>12.816267</c:v>
                </c:pt>
                <c:pt idx="57">
                  <c:v>14.226431</c:v>
                </c:pt>
                <c:pt idx="58">
                  <c:v>14.410814</c:v>
                </c:pt>
                <c:pt idx="59">
                  <c:v>17.739953</c:v>
                </c:pt>
                <c:pt idx="60">
                  <c:v>21.916205999999999</c:v>
                </c:pt>
                <c:pt idx="61">
                  <c:v>26.782954</c:v>
                </c:pt>
                <c:pt idx="62">
                  <c:v>45.453879999999998</c:v>
                </c:pt>
                <c:pt idx="63">
                  <c:v>393.46744799999999</c:v>
                </c:pt>
                <c:pt idx="64">
                  <c:v>715.82854999999995</c:v>
                </c:pt>
                <c:pt idx="65">
                  <c:v>702.459701</c:v>
                </c:pt>
                <c:pt idx="66">
                  <c:v>702.459701</c:v>
                </c:pt>
                <c:pt idx="67">
                  <c:v>715.82854999999995</c:v>
                </c:pt>
                <c:pt idx="68">
                  <c:v>715.82854999999995</c:v>
                </c:pt>
                <c:pt idx="69">
                  <c:v>620.83941500000003</c:v>
                </c:pt>
                <c:pt idx="70">
                  <c:v>464.18087600000001</c:v>
                </c:pt>
                <c:pt idx="71">
                  <c:v>547.43855299999996</c:v>
                </c:pt>
                <c:pt idx="72">
                  <c:v>274.50384300000002</c:v>
                </c:pt>
                <c:pt idx="73">
                  <c:v>337.67001800000003</c:v>
                </c:pt>
                <c:pt idx="74">
                  <c:v>196.33161999999999</c:v>
                </c:pt>
                <c:pt idx="75">
                  <c:v>334.48827599999998</c:v>
                </c:pt>
                <c:pt idx="76">
                  <c:v>174.137235</c:v>
                </c:pt>
                <c:pt idx="77">
                  <c:v>331.363676</c:v>
                </c:pt>
                <c:pt idx="78">
                  <c:v>393.46744799999999</c:v>
                </c:pt>
                <c:pt idx="79">
                  <c:v>393.46744799999999</c:v>
                </c:pt>
                <c:pt idx="80">
                  <c:v>524.05325800000003</c:v>
                </c:pt>
                <c:pt idx="81">
                  <c:v>555.68533200000002</c:v>
                </c:pt>
                <c:pt idx="82">
                  <c:v>278.88244800000001</c:v>
                </c:pt>
                <c:pt idx="83">
                  <c:v>397.82153899999997</c:v>
                </c:pt>
                <c:pt idx="84">
                  <c:v>531.631799</c:v>
                </c:pt>
                <c:pt idx="85">
                  <c:v>744.08783400000004</c:v>
                </c:pt>
                <c:pt idx="86">
                  <c:v>715.82854999999995</c:v>
                </c:pt>
                <c:pt idx="87">
                  <c:v>502.51565099999999</c:v>
                </c:pt>
                <c:pt idx="88">
                  <c:v>715.82854999999995</c:v>
                </c:pt>
                <c:pt idx="89">
                  <c:v>744.08783400000004</c:v>
                </c:pt>
                <c:pt idx="90">
                  <c:v>642.23238800000001</c:v>
                </c:pt>
                <c:pt idx="91">
                  <c:v>539.42388800000003</c:v>
                </c:pt>
                <c:pt idx="92">
                  <c:v>539.42388800000003</c:v>
                </c:pt>
                <c:pt idx="93">
                  <c:v>531.631799</c:v>
                </c:pt>
                <c:pt idx="94">
                  <c:v>620.83941500000003</c:v>
                </c:pt>
                <c:pt idx="95">
                  <c:v>270.255517</c:v>
                </c:pt>
                <c:pt idx="96">
                  <c:v>173.24279300000001</c:v>
                </c:pt>
                <c:pt idx="97">
                  <c:v>167.22088600000001</c:v>
                </c:pt>
                <c:pt idx="98">
                  <c:v>171.48015599999999</c:v>
                </c:pt>
                <c:pt idx="99">
                  <c:v>227.65994599999999</c:v>
                </c:pt>
                <c:pt idx="100">
                  <c:v>196.33161999999999</c:v>
                </c:pt>
                <c:pt idx="101">
                  <c:v>337.67001800000003</c:v>
                </c:pt>
                <c:pt idx="102">
                  <c:v>715.82854999999995</c:v>
                </c:pt>
                <c:pt idx="103">
                  <c:v>509.50307600000002</c:v>
                </c:pt>
                <c:pt idx="104">
                  <c:v>729.69528200000002</c:v>
                </c:pt>
                <c:pt idx="105">
                  <c:v>744.08783400000004</c:v>
                </c:pt>
                <c:pt idx="106">
                  <c:v>744.08783400000004</c:v>
                </c:pt>
                <c:pt idx="107">
                  <c:v>620.83941500000003</c:v>
                </c:pt>
                <c:pt idx="108">
                  <c:v>689.562727</c:v>
                </c:pt>
                <c:pt idx="109">
                  <c:v>531.631799</c:v>
                </c:pt>
                <c:pt idx="110">
                  <c:v>715.82854999999995</c:v>
                </c:pt>
                <c:pt idx="111">
                  <c:v>642.23238800000001</c:v>
                </c:pt>
                <c:pt idx="112">
                  <c:v>729.69528200000002</c:v>
                </c:pt>
                <c:pt idx="113">
                  <c:v>715.82854999999995</c:v>
                </c:pt>
                <c:pt idx="114">
                  <c:v>715.82854999999995</c:v>
                </c:pt>
                <c:pt idx="115">
                  <c:v>729.69528200000002</c:v>
                </c:pt>
                <c:pt idx="116">
                  <c:v>715.82854999999995</c:v>
                </c:pt>
                <c:pt idx="117">
                  <c:v>509.50307600000002</c:v>
                </c:pt>
                <c:pt idx="118">
                  <c:v>715.82854999999995</c:v>
                </c:pt>
                <c:pt idx="119">
                  <c:v>729.69528200000002</c:v>
                </c:pt>
                <c:pt idx="120">
                  <c:v>729.69528200000002</c:v>
                </c:pt>
                <c:pt idx="121">
                  <c:v>729.69528200000002</c:v>
                </c:pt>
                <c:pt idx="122">
                  <c:v>715.82854999999995</c:v>
                </c:pt>
                <c:pt idx="123">
                  <c:v>715.82854999999995</c:v>
                </c:pt>
                <c:pt idx="124">
                  <c:v>729.69528200000002</c:v>
                </c:pt>
                <c:pt idx="125">
                  <c:v>744.08783400000004</c:v>
                </c:pt>
                <c:pt idx="126">
                  <c:v>539.42388800000003</c:v>
                </c:pt>
                <c:pt idx="127">
                  <c:v>715.82854999999995</c:v>
                </c:pt>
                <c:pt idx="128">
                  <c:v>744.08783400000004</c:v>
                </c:pt>
                <c:pt idx="129">
                  <c:v>729.69528200000002</c:v>
                </c:pt>
                <c:pt idx="130">
                  <c:v>509.50307600000002</c:v>
                </c:pt>
                <c:pt idx="131">
                  <c:v>715.82854999999995</c:v>
                </c:pt>
                <c:pt idx="132">
                  <c:v>744.08783400000004</c:v>
                </c:pt>
                <c:pt idx="133">
                  <c:v>744.08783400000004</c:v>
                </c:pt>
                <c:pt idx="134">
                  <c:v>729.69528200000002</c:v>
                </c:pt>
                <c:pt idx="135">
                  <c:v>715.82854999999995</c:v>
                </c:pt>
                <c:pt idx="136">
                  <c:v>702.459701</c:v>
                </c:pt>
                <c:pt idx="137">
                  <c:v>729.69528200000002</c:v>
                </c:pt>
                <c:pt idx="138">
                  <c:v>715.82854999999995</c:v>
                </c:pt>
                <c:pt idx="139">
                  <c:v>502.51565099999999</c:v>
                </c:pt>
                <c:pt idx="140">
                  <c:v>744.08783400000004</c:v>
                </c:pt>
                <c:pt idx="141">
                  <c:v>715.82854999999995</c:v>
                </c:pt>
                <c:pt idx="142">
                  <c:v>729.69528200000002</c:v>
                </c:pt>
                <c:pt idx="143">
                  <c:v>464.18087600000001</c:v>
                </c:pt>
                <c:pt idx="144">
                  <c:v>86.840585000000004</c:v>
                </c:pt>
                <c:pt idx="145">
                  <c:v>48.033886000000003</c:v>
                </c:pt>
                <c:pt idx="146">
                  <c:v>38.549802</c:v>
                </c:pt>
                <c:pt idx="147">
                  <c:v>35.999946000000001</c:v>
                </c:pt>
                <c:pt idx="148">
                  <c:v>31.294799000000001</c:v>
                </c:pt>
                <c:pt idx="149">
                  <c:v>29.070497</c:v>
                </c:pt>
                <c:pt idx="150">
                  <c:v>24.818041999999998</c:v>
                </c:pt>
                <c:pt idx="151">
                  <c:v>21.39348</c:v>
                </c:pt>
                <c:pt idx="152">
                  <c:v>17.728825000000001</c:v>
                </c:pt>
                <c:pt idx="153">
                  <c:v>15.656181999999999</c:v>
                </c:pt>
                <c:pt idx="154">
                  <c:v>12.564819999999999</c:v>
                </c:pt>
                <c:pt idx="155">
                  <c:v>10.990728000000001</c:v>
                </c:pt>
                <c:pt idx="156">
                  <c:v>10.039275</c:v>
                </c:pt>
                <c:pt idx="157">
                  <c:v>9.5491150000000005</c:v>
                </c:pt>
                <c:pt idx="158">
                  <c:v>9.8526009999999999</c:v>
                </c:pt>
                <c:pt idx="159">
                  <c:v>10.701074999999999</c:v>
                </c:pt>
                <c:pt idx="160">
                  <c:v>12.333750999999999</c:v>
                </c:pt>
                <c:pt idx="161">
                  <c:v>15.482903</c:v>
                </c:pt>
                <c:pt idx="162">
                  <c:v>19.684396</c:v>
                </c:pt>
                <c:pt idx="163">
                  <c:v>31.228612999999999</c:v>
                </c:pt>
                <c:pt idx="164">
                  <c:v>74.605767999999998</c:v>
                </c:pt>
                <c:pt idx="165">
                  <c:v>729.69528200000002</c:v>
                </c:pt>
                <c:pt idx="166">
                  <c:v>702.459701</c:v>
                </c:pt>
                <c:pt idx="167">
                  <c:v>729.69528200000002</c:v>
                </c:pt>
                <c:pt idx="168">
                  <c:v>729.69528200000002</c:v>
                </c:pt>
                <c:pt idx="169">
                  <c:v>702.459701</c:v>
                </c:pt>
                <c:pt idx="170">
                  <c:v>509.50307600000002</c:v>
                </c:pt>
                <c:pt idx="171">
                  <c:v>715.82854999999995</c:v>
                </c:pt>
                <c:pt idx="172">
                  <c:v>744.08783400000004</c:v>
                </c:pt>
                <c:pt idx="173">
                  <c:v>702.459701</c:v>
                </c:pt>
                <c:pt idx="174">
                  <c:v>729.69528200000002</c:v>
                </c:pt>
                <c:pt idx="175">
                  <c:v>516.67971699999998</c:v>
                </c:pt>
                <c:pt idx="176">
                  <c:v>744.08783400000004</c:v>
                </c:pt>
                <c:pt idx="177">
                  <c:v>744.08783400000004</c:v>
                </c:pt>
                <c:pt idx="178">
                  <c:v>702.459701</c:v>
                </c:pt>
                <c:pt idx="179">
                  <c:v>389.20405799999997</c:v>
                </c:pt>
                <c:pt idx="180">
                  <c:v>192.99105900000001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87-46EB-9431-BDE1B21CFF8C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dataset2!$A$1:$A$181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dataset2!$C$1:$C$181</c:f>
              <c:numCache>
                <c:formatCode>General</c:formatCode>
                <c:ptCount val="181"/>
                <c:pt idx="0">
                  <c:v>122.19493799999999</c:v>
                </c:pt>
                <c:pt idx="1">
                  <c:v>81.606375</c:v>
                </c:pt>
                <c:pt idx="2">
                  <c:v>82.036687000000001</c:v>
                </c:pt>
                <c:pt idx="3">
                  <c:v>82.454250000000002</c:v>
                </c:pt>
                <c:pt idx="4">
                  <c:v>82.600875000000002</c:v>
                </c:pt>
                <c:pt idx="5">
                  <c:v>82.073875000000001</c:v>
                </c:pt>
                <c:pt idx="6">
                  <c:v>82.179062999999999</c:v>
                </c:pt>
                <c:pt idx="7">
                  <c:v>193.00524999999999</c:v>
                </c:pt>
                <c:pt idx="8">
                  <c:v>82.962125</c:v>
                </c:pt>
                <c:pt idx="9">
                  <c:v>140.95975000000001</c:v>
                </c:pt>
                <c:pt idx="10">
                  <c:v>165.808438</c:v>
                </c:pt>
                <c:pt idx="11">
                  <c:v>83.535875000000004</c:v>
                </c:pt>
                <c:pt idx="12">
                  <c:v>210.07218800000001</c:v>
                </c:pt>
                <c:pt idx="13">
                  <c:v>244.42175</c:v>
                </c:pt>
                <c:pt idx="14">
                  <c:v>263.184438</c:v>
                </c:pt>
                <c:pt idx="15">
                  <c:v>314.23225000000002</c:v>
                </c:pt>
                <c:pt idx="16">
                  <c:v>265.32749999999999</c:v>
                </c:pt>
                <c:pt idx="17">
                  <c:v>263.77943800000003</c:v>
                </c:pt>
                <c:pt idx="18">
                  <c:v>29.799938000000001</c:v>
                </c:pt>
                <c:pt idx="19">
                  <c:v>206.35343800000001</c:v>
                </c:pt>
                <c:pt idx="20">
                  <c:v>28.862812999999999</c:v>
                </c:pt>
                <c:pt idx="21">
                  <c:v>28.820312999999999</c:v>
                </c:pt>
                <c:pt idx="22">
                  <c:v>28.834125</c:v>
                </c:pt>
                <c:pt idx="23">
                  <c:v>29.195374999999999</c:v>
                </c:pt>
                <c:pt idx="24">
                  <c:v>29.192188000000002</c:v>
                </c:pt>
                <c:pt idx="25">
                  <c:v>28.745937999999999</c:v>
                </c:pt>
                <c:pt idx="26">
                  <c:v>28.692813000000001</c:v>
                </c:pt>
                <c:pt idx="27">
                  <c:v>28.286937999999999</c:v>
                </c:pt>
                <c:pt idx="28">
                  <c:v>27.810938</c:v>
                </c:pt>
                <c:pt idx="29">
                  <c:v>28.282688</c:v>
                </c:pt>
                <c:pt idx="30">
                  <c:v>28.288</c:v>
                </c:pt>
                <c:pt idx="31">
                  <c:v>28.294374999999999</c:v>
                </c:pt>
                <c:pt idx="32">
                  <c:v>27.758875</c:v>
                </c:pt>
                <c:pt idx="33">
                  <c:v>27.713187999999999</c:v>
                </c:pt>
                <c:pt idx="34">
                  <c:v>28.279499999999999</c:v>
                </c:pt>
                <c:pt idx="35">
                  <c:v>28.132874999999999</c:v>
                </c:pt>
                <c:pt idx="36">
                  <c:v>27.713187999999999</c:v>
                </c:pt>
                <c:pt idx="37">
                  <c:v>27.718499999999999</c:v>
                </c:pt>
                <c:pt idx="38">
                  <c:v>28.127562999999999</c:v>
                </c:pt>
                <c:pt idx="39">
                  <c:v>28.138188</c:v>
                </c:pt>
                <c:pt idx="40">
                  <c:v>27.720624999999998</c:v>
                </c:pt>
                <c:pt idx="41">
                  <c:v>27.706813</c:v>
                </c:pt>
                <c:pt idx="42">
                  <c:v>28.135000000000002</c:v>
                </c:pt>
                <c:pt idx="43">
                  <c:v>27.713187999999999</c:v>
                </c:pt>
                <c:pt idx="44">
                  <c:v>28.125437999999999</c:v>
                </c:pt>
                <c:pt idx="45">
                  <c:v>27.708938</c:v>
                </c:pt>
                <c:pt idx="46">
                  <c:v>27.702563000000001</c:v>
                </c:pt>
                <c:pt idx="47">
                  <c:v>27.713187999999999</c:v>
                </c:pt>
                <c:pt idx="48">
                  <c:v>27.711062999999999</c:v>
                </c:pt>
                <c:pt idx="49">
                  <c:v>28.284813</c:v>
                </c:pt>
                <c:pt idx="50">
                  <c:v>27.75675</c:v>
                </c:pt>
                <c:pt idx="51">
                  <c:v>28.288</c:v>
                </c:pt>
                <c:pt idx="52">
                  <c:v>28.286937999999999</c:v>
                </c:pt>
                <c:pt idx="53">
                  <c:v>27.787562999999999</c:v>
                </c:pt>
                <c:pt idx="54">
                  <c:v>28.277374999999999</c:v>
                </c:pt>
                <c:pt idx="55">
                  <c:v>27.839625000000002</c:v>
                </c:pt>
                <c:pt idx="56">
                  <c:v>27.848125</c:v>
                </c:pt>
                <c:pt idx="57">
                  <c:v>28.318812999999999</c:v>
                </c:pt>
                <c:pt idx="58">
                  <c:v>27.899125000000002</c:v>
                </c:pt>
                <c:pt idx="59">
                  <c:v>29.191125</c:v>
                </c:pt>
                <c:pt idx="60">
                  <c:v>27.938438000000001</c:v>
                </c:pt>
                <c:pt idx="61">
                  <c:v>28.392125</c:v>
                </c:pt>
                <c:pt idx="62">
                  <c:v>27.989438</c:v>
                </c:pt>
                <c:pt idx="63">
                  <c:v>28.043624999999999</c:v>
                </c:pt>
                <c:pt idx="64">
                  <c:v>74.333562000000001</c:v>
                </c:pt>
                <c:pt idx="65">
                  <c:v>28.487749999999998</c:v>
                </c:pt>
                <c:pt idx="66">
                  <c:v>64.190938000000003</c:v>
                </c:pt>
                <c:pt idx="67">
                  <c:v>30.410875000000001</c:v>
                </c:pt>
                <c:pt idx="68">
                  <c:v>30.717938</c:v>
                </c:pt>
                <c:pt idx="69">
                  <c:v>29.098687999999999</c:v>
                </c:pt>
                <c:pt idx="70">
                  <c:v>36.231250000000003</c:v>
                </c:pt>
                <c:pt idx="71">
                  <c:v>37.138624999999998</c:v>
                </c:pt>
                <c:pt idx="72">
                  <c:v>41.339750000000002</c:v>
                </c:pt>
                <c:pt idx="73">
                  <c:v>29.191125</c:v>
                </c:pt>
                <c:pt idx="74">
                  <c:v>53.301375</c:v>
                </c:pt>
                <c:pt idx="75">
                  <c:v>60.224625000000003</c:v>
                </c:pt>
                <c:pt idx="76">
                  <c:v>62.784188</c:v>
                </c:pt>
                <c:pt idx="77">
                  <c:v>67.703563000000003</c:v>
                </c:pt>
                <c:pt idx="78">
                  <c:v>68.254999999999995</c:v>
                </c:pt>
                <c:pt idx="79">
                  <c:v>72.687749999999994</c:v>
                </c:pt>
                <c:pt idx="80">
                  <c:v>76.152563000000001</c:v>
                </c:pt>
                <c:pt idx="81">
                  <c:v>82.845249999999993</c:v>
                </c:pt>
                <c:pt idx="82">
                  <c:v>86.954999999999998</c:v>
                </c:pt>
                <c:pt idx="83">
                  <c:v>90.622749999999996</c:v>
                </c:pt>
                <c:pt idx="84">
                  <c:v>99.817625000000007</c:v>
                </c:pt>
                <c:pt idx="85">
                  <c:v>94.949250000000006</c:v>
                </c:pt>
                <c:pt idx="86">
                  <c:v>79.896812999999995</c:v>
                </c:pt>
                <c:pt idx="87">
                  <c:v>74.333562000000001</c:v>
                </c:pt>
                <c:pt idx="88">
                  <c:v>73.720500000000001</c:v>
                </c:pt>
                <c:pt idx="89">
                  <c:v>65.493562999999995</c:v>
                </c:pt>
                <c:pt idx="90">
                  <c:v>69.424813</c:v>
                </c:pt>
                <c:pt idx="91">
                  <c:v>73.291250000000005</c:v>
                </c:pt>
                <c:pt idx="92">
                  <c:v>73.027749999999997</c:v>
                </c:pt>
                <c:pt idx="93">
                  <c:v>89.235124999999996</c:v>
                </c:pt>
                <c:pt idx="94">
                  <c:v>112.218063</c:v>
                </c:pt>
                <c:pt idx="95">
                  <c:v>139.14924999999999</c:v>
                </c:pt>
                <c:pt idx="96">
                  <c:v>141.36349999999999</c:v>
                </c:pt>
                <c:pt idx="97">
                  <c:v>141.22218799999999</c:v>
                </c:pt>
                <c:pt idx="98">
                  <c:v>176.91262499999999</c:v>
                </c:pt>
                <c:pt idx="99">
                  <c:v>200.41831300000001</c:v>
                </c:pt>
                <c:pt idx="100">
                  <c:v>194.775375</c:v>
                </c:pt>
                <c:pt idx="101">
                  <c:v>180.75887499999999</c:v>
                </c:pt>
                <c:pt idx="102">
                  <c:v>141.182875</c:v>
                </c:pt>
                <c:pt idx="103">
                  <c:v>142.831875</c:v>
                </c:pt>
                <c:pt idx="104">
                  <c:v>150.93450000000001</c:v>
                </c:pt>
                <c:pt idx="105">
                  <c:v>186.673813</c:v>
                </c:pt>
                <c:pt idx="106">
                  <c:v>178.29175000000001</c:v>
                </c:pt>
                <c:pt idx="107">
                  <c:v>141.36031299999999</c:v>
                </c:pt>
                <c:pt idx="108">
                  <c:v>126.429</c:v>
                </c:pt>
                <c:pt idx="109">
                  <c:v>112.03</c:v>
                </c:pt>
                <c:pt idx="110">
                  <c:v>108.964688</c:v>
                </c:pt>
                <c:pt idx="111">
                  <c:v>113.44312499999999</c:v>
                </c:pt>
                <c:pt idx="112">
                  <c:v>115.987813</c:v>
                </c:pt>
                <c:pt idx="113">
                  <c:v>125.51524999999999</c:v>
                </c:pt>
                <c:pt idx="114">
                  <c:v>141.029875</c:v>
                </c:pt>
                <c:pt idx="115">
                  <c:v>143.00931299999999</c:v>
                </c:pt>
                <c:pt idx="116">
                  <c:v>152.56225000000001</c:v>
                </c:pt>
                <c:pt idx="117">
                  <c:v>172.744438</c:v>
                </c:pt>
                <c:pt idx="118">
                  <c:v>171.68087499999999</c:v>
                </c:pt>
                <c:pt idx="119">
                  <c:v>173.91956300000001</c:v>
                </c:pt>
                <c:pt idx="120">
                  <c:v>187.115813</c:v>
                </c:pt>
                <c:pt idx="121">
                  <c:v>191.02156299999999</c:v>
                </c:pt>
                <c:pt idx="122">
                  <c:v>238.12112500000001</c:v>
                </c:pt>
                <c:pt idx="123">
                  <c:v>188.51300000000001</c:v>
                </c:pt>
                <c:pt idx="124">
                  <c:v>147.6705</c:v>
                </c:pt>
                <c:pt idx="125">
                  <c:v>34.503625</c:v>
                </c:pt>
                <c:pt idx="126">
                  <c:v>34.438813000000003</c:v>
                </c:pt>
                <c:pt idx="127">
                  <c:v>33.570749999999997</c:v>
                </c:pt>
                <c:pt idx="128">
                  <c:v>35.555500000000002</c:v>
                </c:pt>
                <c:pt idx="129">
                  <c:v>33.530374999999999</c:v>
                </c:pt>
                <c:pt idx="130">
                  <c:v>33.476188</c:v>
                </c:pt>
                <c:pt idx="131">
                  <c:v>33.887374999999999</c:v>
                </c:pt>
                <c:pt idx="132">
                  <c:v>33.419874999999998</c:v>
                </c:pt>
                <c:pt idx="133">
                  <c:v>33.424124999999997</c:v>
                </c:pt>
                <c:pt idx="134">
                  <c:v>32.995938000000002</c:v>
                </c:pt>
                <c:pt idx="135">
                  <c:v>33.382688000000002</c:v>
                </c:pt>
                <c:pt idx="136">
                  <c:v>33.805562999999999</c:v>
                </c:pt>
                <c:pt idx="137">
                  <c:v>32.503999999999998</c:v>
                </c:pt>
                <c:pt idx="138">
                  <c:v>32.080063000000003</c:v>
                </c:pt>
                <c:pt idx="139">
                  <c:v>32.500813000000001</c:v>
                </c:pt>
                <c:pt idx="140">
                  <c:v>32.036499999999997</c:v>
                </c:pt>
                <c:pt idx="141">
                  <c:v>32.456187999999997</c:v>
                </c:pt>
                <c:pt idx="142">
                  <c:v>33.291313000000002</c:v>
                </c:pt>
                <c:pt idx="143">
                  <c:v>32.052438000000002</c:v>
                </c:pt>
                <c:pt idx="144">
                  <c:v>32.881188000000002</c:v>
                </c:pt>
                <c:pt idx="145">
                  <c:v>32.040750000000003</c:v>
                </c:pt>
                <c:pt idx="146">
                  <c:v>31.985499999999998</c:v>
                </c:pt>
                <c:pt idx="147">
                  <c:v>32.421125000000004</c:v>
                </c:pt>
                <c:pt idx="148">
                  <c:v>32.409438000000002</c:v>
                </c:pt>
                <c:pt idx="149">
                  <c:v>32.436</c:v>
                </c:pt>
                <c:pt idx="150">
                  <c:v>32.849313000000002</c:v>
                </c:pt>
                <c:pt idx="151">
                  <c:v>32.844000000000001</c:v>
                </c:pt>
                <c:pt idx="152">
                  <c:v>32.456187999999997</c:v>
                </c:pt>
                <c:pt idx="153">
                  <c:v>32.444499999999998</c:v>
                </c:pt>
                <c:pt idx="154">
                  <c:v>32.453000000000003</c:v>
                </c:pt>
                <c:pt idx="155">
                  <c:v>32.460438000000003</c:v>
                </c:pt>
                <c:pt idx="156">
                  <c:v>32.906688000000003</c:v>
                </c:pt>
                <c:pt idx="157">
                  <c:v>32.47</c:v>
                </c:pt>
                <c:pt idx="158">
                  <c:v>33.338062000000001</c:v>
                </c:pt>
                <c:pt idx="159">
                  <c:v>33.385874999999999</c:v>
                </c:pt>
                <c:pt idx="160">
                  <c:v>32.949187999999999</c:v>
                </c:pt>
                <c:pt idx="161">
                  <c:v>33.3795</c:v>
                </c:pt>
                <c:pt idx="162">
                  <c:v>33.863999999999997</c:v>
                </c:pt>
                <c:pt idx="163">
                  <c:v>32.647438000000001</c:v>
                </c:pt>
                <c:pt idx="164">
                  <c:v>33.002313000000001</c:v>
                </c:pt>
                <c:pt idx="165">
                  <c:v>33.91075</c:v>
                </c:pt>
                <c:pt idx="166">
                  <c:v>33.529313000000002</c:v>
                </c:pt>
                <c:pt idx="167">
                  <c:v>34.398437999999999</c:v>
                </c:pt>
                <c:pt idx="168">
                  <c:v>33.976624999999999</c:v>
                </c:pt>
                <c:pt idx="169">
                  <c:v>34.014875000000004</c:v>
                </c:pt>
                <c:pt idx="170">
                  <c:v>34.939250000000001</c:v>
                </c:pt>
                <c:pt idx="171">
                  <c:v>35.943313000000003</c:v>
                </c:pt>
                <c:pt idx="172">
                  <c:v>35.368499999999997</c:v>
                </c:pt>
                <c:pt idx="173">
                  <c:v>129.90125</c:v>
                </c:pt>
                <c:pt idx="174">
                  <c:v>129.899125</c:v>
                </c:pt>
                <c:pt idx="175">
                  <c:v>130.289063</c:v>
                </c:pt>
                <c:pt idx="176">
                  <c:v>131.196438</c:v>
                </c:pt>
                <c:pt idx="177">
                  <c:v>130.25081299999999</c:v>
                </c:pt>
                <c:pt idx="178">
                  <c:v>130.39850000000001</c:v>
                </c:pt>
                <c:pt idx="179">
                  <c:v>130.801187</c:v>
                </c:pt>
                <c:pt idx="180">
                  <c:v>130.38681299999999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87-46EB-9431-BDE1B21CFF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85535"/>
        <c:axId val="791906335"/>
      </c:radarChart>
      <c:catAx>
        <c:axId val="791885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906335"/>
        <c:crosses val="autoZero"/>
        <c:auto val="1"/>
        <c:lblAlgn val="ctr"/>
        <c:lblOffset val="100"/>
        <c:noMultiLvlLbl val="0"/>
      </c:catAx>
      <c:valAx>
        <c:axId val="791906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885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dataset3!$A$1:$A$181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dataset3!$B$1:$B$181</c:f>
              <c:numCache>
                <c:formatCode>General</c:formatCode>
                <c:ptCount val="181"/>
                <c:pt idx="0">
                  <c:v>464.18087600000001</c:v>
                </c:pt>
                <c:pt idx="1">
                  <c:v>198.62107499999999</c:v>
                </c:pt>
                <c:pt idx="2">
                  <c:v>278.88244800000001</c:v>
                </c:pt>
                <c:pt idx="3">
                  <c:v>464.18087600000001</c:v>
                </c:pt>
                <c:pt idx="4">
                  <c:v>715.82854999999995</c:v>
                </c:pt>
                <c:pt idx="5">
                  <c:v>715.82854999999995</c:v>
                </c:pt>
                <c:pt idx="6">
                  <c:v>729.69528200000002</c:v>
                </c:pt>
                <c:pt idx="7">
                  <c:v>715.82854999999995</c:v>
                </c:pt>
                <c:pt idx="8">
                  <c:v>715.82854999999995</c:v>
                </c:pt>
                <c:pt idx="9">
                  <c:v>631.36175000000003</c:v>
                </c:pt>
                <c:pt idx="10">
                  <c:v>715.82854999999995</c:v>
                </c:pt>
                <c:pt idx="11">
                  <c:v>524.05325800000003</c:v>
                </c:pt>
                <c:pt idx="12">
                  <c:v>464.18087600000001</c:v>
                </c:pt>
                <c:pt idx="13">
                  <c:v>169.75167500000001</c:v>
                </c:pt>
                <c:pt idx="14">
                  <c:v>99.784812000000002</c:v>
                </c:pt>
                <c:pt idx="15">
                  <c:v>531.631799</c:v>
                </c:pt>
                <c:pt idx="16">
                  <c:v>229.17434399999999</c:v>
                </c:pt>
                <c:pt idx="17">
                  <c:v>153.440763</c:v>
                </c:pt>
                <c:pt idx="18">
                  <c:v>285.707855</c:v>
                </c:pt>
                <c:pt idx="19">
                  <c:v>227.65994599999999</c:v>
                </c:pt>
                <c:pt idx="20">
                  <c:v>229.17434399999999</c:v>
                </c:pt>
                <c:pt idx="21">
                  <c:v>272.36375700000002</c:v>
                </c:pt>
                <c:pt idx="22">
                  <c:v>226.16467</c:v>
                </c:pt>
                <c:pt idx="23">
                  <c:v>233.835959</c:v>
                </c:pt>
                <c:pt idx="24">
                  <c:v>389.20405799999997</c:v>
                </c:pt>
                <c:pt idx="25">
                  <c:v>325.27992699999999</c:v>
                </c:pt>
                <c:pt idx="26">
                  <c:v>328.29471000000001</c:v>
                </c:pt>
                <c:pt idx="27">
                  <c:v>325.27992699999999</c:v>
                </c:pt>
                <c:pt idx="28">
                  <c:v>389.20405799999997</c:v>
                </c:pt>
                <c:pt idx="29">
                  <c:v>175.953011</c:v>
                </c:pt>
                <c:pt idx="30">
                  <c:v>232.26197199999999</c:v>
                </c:pt>
                <c:pt idx="31">
                  <c:v>227.65994599999999</c:v>
                </c:pt>
                <c:pt idx="32">
                  <c:v>197.46996899999999</c:v>
                </c:pt>
                <c:pt idx="33">
                  <c:v>337.67001800000003</c:v>
                </c:pt>
                <c:pt idx="34">
                  <c:v>278.88244800000001</c:v>
                </c:pt>
                <c:pt idx="35">
                  <c:v>476.31768599999998</c:v>
                </c:pt>
                <c:pt idx="36">
                  <c:v>509.50307600000002</c:v>
                </c:pt>
                <c:pt idx="37">
                  <c:v>729.69528200000002</c:v>
                </c:pt>
                <c:pt idx="38">
                  <c:v>715.82854999999995</c:v>
                </c:pt>
                <c:pt idx="39">
                  <c:v>715.82854999999995</c:v>
                </c:pt>
                <c:pt idx="40">
                  <c:v>715.82854999999995</c:v>
                </c:pt>
                <c:pt idx="41">
                  <c:v>436.29323499999998</c:v>
                </c:pt>
                <c:pt idx="42">
                  <c:v>744.08783400000004</c:v>
                </c:pt>
                <c:pt idx="43">
                  <c:v>631.36175000000003</c:v>
                </c:pt>
                <c:pt idx="44">
                  <c:v>278.88244800000001</c:v>
                </c:pt>
                <c:pt idx="45">
                  <c:v>175.953011</c:v>
                </c:pt>
                <c:pt idx="46">
                  <c:v>331.363676</c:v>
                </c:pt>
                <c:pt idx="47">
                  <c:v>334.48827599999998</c:v>
                </c:pt>
                <c:pt idx="48">
                  <c:v>274.50384300000002</c:v>
                </c:pt>
                <c:pt idx="49">
                  <c:v>476.31768599999998</c:v>
                </c:pt>
                <c:pt idx="50">
                  <c:v>476.31768599999998</c:v>
                </c:pt>
                <c:pt idx="51">
                  <c:v>334.48827599999998</c:v>
                </c:pt>
                <c:pt idx="52">
                  <c:v>389.20405799999997</c:v>
                </c:pt>
                <c:pt idx="53">
                  <c:v>226.16467</c:v>
                </c:pt>
                <c:pt idx="54">
                  <c:v>531.631799</c:v>
                </c:pt>
                <c:pt idx="55">
                  <c:v>274.50384300000002</c:v>
                </c:pt>
                <c:pt idx="56">
                  <c:v>389.20405799999997</c:v>
                </c:pt>
                <c:pt idx="57">
                  <c:v>620.83941500000003</c:v>
                </c:pt>
                <c:pt idx="58">
                  <c:v>715.82854999999995</c:v>
                </c:pt>
                <c:pt idx="59">
                  <c:v>744.08783400000004</c:v>
                </c:pt>
                <c:pt idx="60">
                  <c:v>744.08783400000004</c:v>
                </c:pt>
                <c:pt idx="61">
                  <c:v>411.45748900000001</c:v>
                </c:pt>
                <c:pt idx="62">
                  <c:v>539.42388800000003</c:v>
                </c:pt>
                <c:pt idx="63">
                  <c:v>642.23238800000001</c:v>
                </c:pt>
                <c:pt idx="64">
                  <c:v>547.43855299999996</c:v>
                </c:pt>
                <c:pt idx="65">
                  <c:v>337.67001800000003</c:v>
                </c:pt>
                <c:pt idx="66">
                  <c:v>531.631799</c:v>
                </c:pt>
                <c:pt idx="67">
                  <c:v>268.178428</c:v>
                </c:pt>
                <c:pt idx="68">
                  <c:v>149.992963</c:v>
                </c:pt>
                <c:pt idx="69">
                  <c:v>195.20582099999999</c:v>
                </c:pt>
                <c:pt idx="70">
                  <c:v>402.26921599999997</c:v>
                </c:pt>
                <c:pt idx="71">
                  <c:v>351.00046200000003</c:v>
                </c:pt>
                <c:pt idx="72">
                  <c:v>620.83941500000003</c:v>
                </c:pt>
                <c:pt idx="73">
                  <c:v>744.08783400000004</c:v>
                </c:pt>
                <c:pt idx="74">
                  <c:v>715.82854999999995</c:v>
                </c:pt>
                <c:pt idx="75">
                  <c:v>715.82854999999995</c:v>
                </c:pt>
                <c:pt idx="76">
                  <c:v>744.08783400000004</c:v>
                </c:pt>
                <c:pt idx="77">
                  <c:v>502.51565099999999</c:v>
                </c:pt>
                <c:pt idx="78">
                  <c:v>547.43855299999996</c:v>
                </c:pt>
                <c:pt idx="79">
                  <c:v>108.105921</c:v>
                </c:pt>
                <c:pt idx="80">
                  <c:v>67.850532999999999</c:v>
                </c:pt>
                <c:pt idx="81">
                  <c:v>49.592436999999997</c:v>
                </c:pt>
                <c:pt idx="82">
                  <c:v>47.883198999999998</c:v>
                </c:pt>
                <c:pt idx="83">
                  <c:v>45.183588</c:v>
                </c:pt>
                <c:pt idx="84">
                  <c:v>37.820630999999999</c:v>
                </c:pt>
                <c:pt idx="85">
                  <c:v>35.698535</c:v>
                </c:pt>
                <c:pt idx="86">
                  <c:v>35.784156000000003</c:v>
                </c:pt>
                <c:pt idx="87">
                  <c:v>33.189627999999999</c:v>
                </c:pt>
                <c:pt idx="88">
                  <c:v>29.157079</c:v>
                </c:pt>
                <c:pt idx="89">
                  <c:v>24.359210000000001</c:v>
                </c:pt>
                <c:pt idx="90">
                  <c:v>19.389512</c:v>
                </c:pt>
                <c:pt idx="91">
                  <c:v>15.288138</c:v>
                </c:pt>
                <c:pt idx="92">
                  <c:v>13.342867999999999</c:v>
                </c:pt>
                <c:pt idx="93">
                  <c:v>12.207670999999999</c:v>
                </c:pt>
                <c:pt idx="94">
                  <c:v>12.311645</c:v>
                </c:pt>
                <c:pt idx="95">
                  <c:v>12.411728</c:v>
                </c:pt>
                <c:pt idx="96">
                  <c:v>13.571978</c:v>
                </c:pt>
                <c:pt idx="97">
                  <c:v>16.069222</c:v>
                </c:pt>
                <c:pt idx="98">
                  <c:v>20.682755</c:v>
                </c:pt>
                <c:pt idx="99">
                  <c:v>28.367759</c:v>
                </c:pt>
                <c:pt idx="100">
                  <c:v>38.549802</c:v>
                </c:pt>
                <c:pt idx="101">
                  <c:v>64.762190000000004</c:v>
                </c:pt>
                <c:pt idx="102">
                  <c:v>101.34886</c:v>
                </c:pt>
                <c:pt idx="103">
                  <c:v>196.33161999999999</c:v>
                </c:pt>
                <c:pt idx="104">
                  <c:v>197.46996899999999</c:v>
                </c:pt>
                <c:pt idx="105">
                  <c:v>337.67001800000003</c:v>
                </c:pt>
                <c:pt idx="106">
                  <c:v>715.82854999999995</c:v>
                </c:pt>
                <c:pt idx="107">
                  <c:v>642.23238800000001</c:v>
                </c:pt>
                <c:pt idx="108">
                  <c:v>358.05192099999999</c:v>
                </c:pt>
                <c:pt idx="109">
                  <c:v>715.82854999999995</c:v>
                </c:pt>
                <c:pt idx="110">
                  <c:v>729.69528200000002</c:v>
                </c:pt>
                <c:pt idx="111">
                  <c:v>729.69528200000002</c:v>
                </c:pt>
                <c:pt idx="112">
                  <c:v>702.459701</c:v>
                </c:pt>
                <c:pt idx="113">
                  <c:v>531.631799</c:v>
                </c:pt>
                <c:pt idx="114">
                  <c:v>744.08783400000004</c:v>
                </c:pt>
                <c:pt idx="115">
                  <c:v>715.82854999999995</c:v>
                </c:pt>
                <c:pt idx="116">
                  <c:v>729.69528200000002</c:v>
                </c:pt>
                <c:pt idx="117">
                  <c:v>221.79006999999999</c:v>
                </c:pt>
                <c:pt idx="118">
                  <c:v>539.42388800000003</c:v>
                </c:pt>
                <c:pt idx="119">
                  <c:v>67.850532999999999</c:v>
                </c:pt>
                <c:pt idx="120">
                  <c:v>43.940807</c:v>
                </c:pt>
                <c:pt idx="121">
                  <c:v>36.888705999999999</c:v>
                </c:pt>
                <c:pt idx="122">
                  <c:v>33.189627999999999</c:v>
                </c:pt>
                <c:pt idx="123">
                  <c:v>29.099302999999999</c:v>
                </c:pt>
                <c:pt idx="124">
                  <c:v>24.318306</c:v>
                </c:pt>
                <c:pt idx="125">
                  <c:v>20.300785999999999</c:v>
                </c:pt>
                <c:pt idx="126">
                  <c:v>14.410814</c:v>
                </c:pt>
                <c:pt idx="127">
                  <c:v>12.18059</c:v>
                </c:pt>
                <c:pt idx="128">
                  <c:v>11.295839000000001</c:v>
                </c:pt>
                <c:pt idx="129">
                  <c:v>10.260002999999999</c:v>
                </c:pt>
                <c:pt idx="130">
                  <c:v>9.7812049999999999</c:v>
                </c:pt>
                <c:pt idx="131">
                  <c:v>10.302921</c:v>
                </c:pt>
                <c:pt idx="132">
                  <c:v>10.973013</c:v>
                </c:pt>
                <c:pt idx="133">
                  <c:v>12.428561</c:v>
                </c:pt>
                <c:pt idx="134">
                  <c:v>15.414619999999999</c:v>
                </c:pt>
                <c:pt idx="135">
                  <c:v>22.255555000000001</c:v>
                </c:pt>
                <c:pt idx="136">
                  <c:v>37.071539999999999</c:v>
                </c:pt>
                <c:pt idx="137">
                  <c:v>71.396597999999997</c:v>
                </c:pt>
                <c:pt idx="138">
                  <c:v>452.62495000000001</c:v>
                </c:pt>
                <c:pt idx="139">
                  <c:v>715.82854999999995</c:v>
                </c:pt>
                <c:pt idx="140">
                  <c:v>715.82854999999995</c:v>
                </c:pt>
                <c:pt idx="141">
                  <c:v>729.69528200000002</c:v>
                </c:pt>
                <c:pt idx="142">
                  <c:v>516.67971699999998</c:v>
                </c:pt>
                <c:pt idx="143">
                  <c:v>729.69528200000002</c:v>
                </c:pt>
                <c:pt idx="144">
                  <c:v>744.08783400000004</c:v>
                </c:pt>
                <c:pt idx="145">
                  <c:v>715.82854999999995</c:v>
                </c:pt>
                <c:pt idx="146">
                  <c:v>715.82854999999995</c:v>
                </c:pt>
                <c:pt idx="147">
                  <c:v>254.45656500000001</c:v>
                </c:pt>
                <c:pt idx="148">
                  <c:v>744.08783400000004</c:v>
                </c:pt>
                <c:pt idx="149">
                  <c:v>729.69528200000002</c:v>
                </c:pt>
                <c:pt idx="150">
                  <c:v>729.69528200000002</c:v>
                </c:pt>
                <c:pt idx="151">
                  <c:v>337.67001800000003</c:v>
                </c:pt>
                <c:pt idx="152">
                  <c:v>127.98008799999999</c:v>
                </c:pt>
                <c:pt idx="153">
                  <c:v>99.477557000000004</c:v>
                </c:pt>
                <c:pt idx="154">
                  <c:v>67.412845000000004</c:v>
                </c:pt>
                <c:pt idx="155">
                  <c:v>53.667155999999999</c:v>
                </c:pt>
                <c:pt idx="156">
                  <c:v>46.283724999999997</c:v>
                </c:pt>
                <c:pt idx="157">
                  <c:v>109.562414</c:v>
                </c:pt>
                <c:pt idx="158">
                  <c:v>464.18087600000001</c:v>
                </c:pt>
                <c:pt idx="159">
                  <c:v>516.67971699999998</c:v>
                </c:pt>
                <c:pt idx="160">
                  <c:v>729.69528200000002</c:v>
                </c:pt>
                <c:pt idx="161">
                  <c:v>665.08908099999996</c:v>
                </c:pt>
                <c:pt idx="162">
                  <c:v>744.08783400000004</c:v>
                </c:pt>
                <c:pt idx="163">
                  <c:v>744.08783400000004</c:v>
                </c:pt>
                <c:pt idx="164">
                  <c:v>402.26921599999997</c:v>
                </c:pt>
                <c:pt idx="165">
                  <c:v>715.82854999999995</c:v>
                </c:pt>
                <c:pt idx="166">
                  <c:v>729.69528200000002</c:v>
                </c:pt>
                <c:pt idx="167">
                  <c:v>715.82854999999995</c:v>
                </c:pt>
                <c:pt idx="168">
                  <c:v>729.69528200000002</c:v>
                </c:pt>
                <c:pt idx="169">
                  <c:v>715.82854999999995</c:v>
                </c:pt>
                <c:pt idx="170">
                  <c:v>509.50307600000002</c:v>
                </c:pt>
                <c:pt idx="171">
                  <c:v>729.69528200000002</c:v>
                </c:pt>
                <c:pt idx="172">
                  <c:v>744.08783400000004</c:v>
                </c:pt>
                <c:pt idx="173">
                  <c:v>744.08783400000004</c:v>
                </c:pt>
                <c:pt idx="174">
                  <c:v>715.82854999999995</c:v>
                </c:pt>
                <c:pt idx="175">
                  <c:v>744.08783400000004</c:v>
                </c:pt>
                <c:pt idx="176">
                  <c:v>729.69528200000002</c:v>
                </c:pt>
                <c:pt idx="177">
                  <c:v>715.82854999999995</c:v>
                </c:pt>
                <c:pt idx="178">
                  <c:v>729.69528200000002</c:v>
                </c:pt>
                <c:pt idx="179">
                  <c:v>744.08783400000004</c:v>
                </c:pt>
                <c:pt idx="180">
                  <c:v>715.82854999999995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FC-4AFB-9C12-84493EAA2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1895519"/>
        <c:axId val="791897599"/>
      </c:radarChart>
      <c:catAx>
        <c:axId val="79189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897599"/>
        <c:crosses val="autoZero"/>
        <c:auto val="1"/>
        <c:lblAlgn val="ctr"/>
        <c:lblOffset val="100"/>
        <c:noMultiLvlLbl val="0"/>
      </c:catAx>
      <c:valAx>
        <c:axId val="79189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18955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dataset3!$A$1:$A$181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dataset3!$C$1:$C$181</c:f>
              <c:numCache>
                <c:formatCode>General</c:formatCode>
                <c:ptCount val="181"/>
                <c:pt idx="0">
                  <c:v>224.239563</c:v>
                </c:pt>
                <c:pt idx="1">
                  <c:v>140.95443800000001</c:v>
                </c:pt>
                <c:pt idx="2">
                  <c:v>141.03093799999999</c:v>
                </c:pt>
                <c:pt idx="3">
                  <c:v>141.016063</c:v>
                </c:pt>
                <c:pt idx="4">
                  <c:v>142.64806300000001</c:v>
                </c:pt>
                <c:pt idx="5">
                  <c:v>144.70081300000001</c:v>
                </c:pt>
                <c:pt idx="6">
                  <c:v>196.750563</c:v>
                </c:pt>
                <c:pt idx="7">
                  <c:v>226.893688</c:v>
                </c:pt>
                <c:pt idx="8">
                  <c:v>314.06225000000001</c:v>
                </c:pt>
                <c:pt idx="9">
                  <c:v>313.91243800000001</c:v>
                </c:pt>
                <c:pt idx="10">
                  <c:v>314.02506299999999</c:v>
                </c:pt>
                <c:pt idx="11">
                  <c:v>314.08350000000002</c:v>
                </c:pt>
                <c:pt idx="12">
                  <c:v>314.09943800000002</c:v>
                </c:pt>
                <c:pt idx="13">
                  <c:v>237.19568799999999</c:v>
                </c:pt>
                <c:pt idx="14">
                  <c:v>210.878625</c:v>
                </c:pt>
                <c:pt idx="15">
                  <c:v>213.73462499999999</c:v>
                </c:pt>
                <c:pt idx="16">
                  <c:v>314.13875000000002</c:v>
                </c:pt>
                <c:pt idx="17">
                  <c:v>314.15787499999999</c:v>
                </c:pt>
                <c:pt idx="18">
                  <c:v>314.21631300000001</c:v>
                </c:pt>
                <c:pt idx="19">
                  <c:v>314.068625</c:v>
                </c:pt>
                <c:pt idx="20">
                  <c:v>274.26737500000002</c:v>
                </c:pt>
                <c:pt idx="21">
                  <c:v>288.57606299999998</c:v>
                </c:pt>
                <c:pt idx="22">
                  <c:v>281.50299999999999</c:v>
                </c:pt>
                <c:pt idx="23">
                  <c:v>256.82962500000002</c:v>
                </c:pt>
                <c:pt idx="24">
                  <c:v>213.98643799999999</c:v>
                </c:pt>
                <c:pt idx="25">
                  <c:v>204.51106300000001</c:v>
                </c:pt>
                <c:pt idx="26">
                  <c:v>143.52674999999999</c:v>
                </c:pt>
                <c:pt idx="27">
                  <c:v>140.92893799999999</c:v>
                </c:pt>
                <c:pt idx="28">
                  <c:v>126.05925000000001</c:v>
                </c:pt>
                <c:pt idx="29">
                  <c:v>99.031374999999997</c:v>
                </c:pt>
                <c:pt idx="30">
                  <c:v>86.040188000000001</c:v>
                </c:pt>
                <c:pt idx="31">
                  <c:v>77.381874999999994</c:v>
                </c:pt>
                <c:pt idx="32">
                  <c:v>74.458938000000003</c:v>
                </c:pt>
                <c:pt idx="33">
                  <c:v>70.895313000000002</c:v>
                </c:pt>
                <c:pt idx="34">
                  <c:v>71.835624999999993</c:v>
                </c:pt>
                <c:pt idx="35">
                  <c:v>72.261688000000007</c:v>
                </c:pt>
                <c:pt idx="36">
                  <c:v>74.266625000000005</c:v>
                </c:pt>
                <c:pt idx="37">
                  <c:v>74.182687999999999</c:v>
                </c:pt>
                <c:pt idx="38">
                  <c:v>74.060500000000005</c:v>
                </c:pt>
                <c:pt idx="39">
                  <c:v>82.6965</c:v>
                </c:pt>
                <c:pt idx="40">
                  <c:v>85.902062000000001</c:v>
                </c:pt>
                <c:pt idx="41">
                  <c:v>88.643313000000006</c:v>
                </c:pt>
                <c:pt idx="42">
                  <c:v>91.738375000000005</c:v>
                </c:pt>
                <c:pt idx="43">
                  <c:v>91.639562999999995</c:v>
                </c:pt>
                <c:pt idx="44">
                  <c:v>94.940749999999994</c:v>
                </c:pt>
                <c:pt idx="45">
                  <c:v>89.595313000000004</c:v>
                </c:pt>
                <c:pt idx="46">
                  <c:v>92.628749999999997</c:v>
                </c:pt>
                <c:pt idx="47">
                  <c:v>94.993875000000003</c:v>
                </c:pt>
                <c:pt idx="48">
                  <c:v>105.796313</c:v>
                </c:pt>
                <c:pt idx="49">
                  <c:v>103.66493800000001</c:v>
                </c:pt>
                <c:pt idx="50">
                  <c:v>99.217313000000004</c:v>
                </c:pt>
                <c:pt idx="51">
                  <c:v>113.949938</c:v>
                </c:pt>
                <c:pt idx="52">
                  <c:v>107.96593799999999</c:v>
                </c:pt>
                <c:pt idx="53">
                  <c:v>107.119125</c:v>
                </c:pt>
                <c:pt idx="54">
                  <c:v>113.528125</c:v>
                </c:pt>
                <c:pt idx="55">
                  <c:v>114.78081299999999</c:v>
                </c:pt>
                <c:pt idx="56">
                  <c:v>122.25975</c:v>
                </c:pt>
                <c:pt idx="57">
                  <c:v>119.97856299999999</c:v>
                </c:pt>
                <c:pt idx="58">
                  <c:v>42.444749999999999</c:v>
                </c:pt>
                <c:pt idx="59">
                  <c:v>42.897374999999997</c:v>
                </c:pt>
                <c:pt idx="60">
                  <c:v>42.399062999999998</c:v>
                </c:pt>
                <c:pt idx="61">
                  <c:v>127.233313</c:v>
                </c:pt>
                <c:pt idx="62">
                  <c:v>41.920938</c:v>
                </c:pt>
                <c:pt idx="63">
                  <c:v>140.89068800000001</c:v>
                </c:pt>
                <c:pt idx="64">
                  <c:v>41.833812999999999</c:v>
                </c:pt>
                <c:pt idx="65">
                  <c:v>41.812562999999997</c:v>
                </c:pt>
                <c:pt idx="66">
                  <c:v>41.389688</c:v>
                </c:pt>
                <c:pt idx="67">
                  <c:v>41.332312999999999</c:v>
                </c:pt>
                <c:pt idx="68">
                  <c:v>42.637062999999998</c:v>
                </c:pt>
                <c:pt idx="69">
                  <c:v>42.620063000000002</c:v>
                </c:pt>
                <c:pt idx="70">
                  <c:v>41.714812999999999</c:v>
                </c:pt>
                <c:pt idx="71">
                  <c:v>41.323813000000001</c:v>
                </c:pt>
                <c:pt idx="72">
                  <c:v>41.670188000000003</c:v>
                </c:pt>
                <c:pt idx="73">
                  <c:v>41.326999999999998</c:v>
                </c:pt>
                <c:pt idx="74">
                  <c:v>42.097313</c:v>
                </c:pt>
                <c:pt idx="75">
                  <c:v>40.84675</c:v>
                </c:pt>
                <c:pt idx="76">
                  <c:v>40.798938</c:v>
                </c:pt>
                <c:pt idx="77">
                  <c:v>40.359062999999999</c:v>
                </c:pt>
                <c:pt idx="78">
                  <c:v>41.158062000000001</c:v>
                </c:pt>
                <c:pt idx="79">
                  <c:v>41.627687999999999</c:v>
                </c:pt>
                <c:pt idx="80">
                  <c:v>40.338875000000002</c:v>
                </c:pt>
                <c:pt idx="81">
                  <c:v>41.161250000000003</c:v>
                </c:pt>
                <c:pt idx="82">
                  <c:v>41.609625000000001</c:v>
                </c:pt>
                <c:pt idx="83">
                  <c:v>41.642563000000003</c:v>
                </c:pt>
                <c:pt idx="84">
                  <c:v>40.809562999999997</c:v>
                </c:pt>
                <c:pt idx="85">
                  <c:v>41.188875000000003</c:v>
                </c:pt>
                <c:pt idx="86">
                  <c:v>40.819125</c:v>
                </c:pt>
                <c:pt idx="87">
                  <c:v>40.815938000000003</c:v>
                </c:pt>
                <c:pt idx="88">
                  <c:v>41.341875000000002</c:v>
                </c:pt>
                <c:pt idx="89">
                  <c:v>40.823374999999999</c:v>
                </c:pt>
                <c:pt idx="90">
                  <c:v>41.363124999999997</c:v>
                </c:pt>
                <c:pt idx="91">
                  <c:v>41.340812999999997</c:v>
                </c:pt>
                <c:pt idx="92">
                  <c:v>41.696750000000002</c:v>
                </c:pt>
                <c:pt idx="93">
                  <c:v>41.678688000000001</c:v>
                </c:pt>
                <c:pt idx="94">
                  <c:v>41.335500000000003</c:v>
                </c:pt>
                <c:pt idx="95">
                  <c:v>40.909438000000002</c:v>
                </c:pt>
                <c:pt idx="96">
                  <c:v>40.912624999999998</c:v>
                </c:pt>
                <c:pt idx="97">
                  <c:v>41.346125000000001</c:v>
                </c:pt>
                <c:pt idx="98">
                  <c:v>40.909438000000002</c:v>
                </c:pt>
                <c:pt idx="99">
                  <c:v>41.775374999999997</c:v>
                </c:pt>
                <c:pt idx="100">
                  <c:v>42.70825</c:v>
                </c:pt>
                <c:pt idx="101">
                  <c:v>35.650063000000003</c:v>
                </c:pt>
                <c:pt idx="102">
                  <c:v>35.581000000000003</c:v>
                </c:pt>
                <c:pt idx="103">
                  <c:v>35.142187999999997</c:v>
                </c:pt>
                <c:pt idx="104">
                  <c:v>35.108187000000001</c:v>
                </c:pt>
                <c:pt idx="105">
                  <c:v>34.767125</c:v>
                </c:pt>
                <c:pt idx="106">
                  <c:v>34.232688000000003</c:v>
                </c:pt>
                <c:pt idx="107">
                  <c:v>34.188063</c:v>
                </c:pt>
                <c:pt idx="108">
                  <c:v>34.184874999999998</c:v>
                </c:pt>
                <c:pt idx="109">
                  <c:v>33.760938000000003</c:v>
                </c:pt>
                <c:pt idx="110">
                  <c:v>33.749250000000004</c:v>
                </c:pt>
                <c:pt idx="111">
                  <c:v>33.263688000000002</c:v>
                </c:pt>
                <c:pt idx="112">
                  <c:v>33.705688000000002</c:v>
                </c:pt>
                <c:pt idx="113">
                  <c:v>34.090313000000002</c:v>
                </c:pt>
                <c:pt idx="114">
                  <c:v>33.715249999999997</c:v>
                </c:pt>
                <c:pt idx="115">
                  <c:v>33.223312999999997</c:v>
                </c:pt>
                <c:pt idx="116">
                  <c:v>33.70675</c:v>
                </c:pt>
                <c:pt idx="117">
                  <c:v>33.249875000000003</c:v>
                </c:pt>
                <c:pt idx="118">
                  <c:v>33.188249999999996</c:v>
                </c:pt>
                <c:pt idx="119">
                  <c:v>33.195687999999997</c:v>
                </c:pt>
                <c:pt idx="120">
                  <c:v>32.743062999999999</c:v>
                </c:pt>
                <c:pt idx="121">
                  <c:v>33.170188000000003</c:v>
                </c:pt>
                <c:pt idx="122">
                  <c:v>32.784500000000001</c:v>
                </c:pt>
                <c:pt idx="123">
                  <c:v>33.709938000000001</c:v>
                </c:pt>
                <c:pt idx="124">
                  <c:v>32.739874999999998</c:v>
                </c:pt>
                <c:pt idx="125">
                  <c:v>33.710999999999999</c:v>
                </c:pt>
                <c:pt idx="126">
                  <c:v>33.714188</c:v>
                </c:pt>
                <c:pt idx="127">
                  <c:v>33.694000000000003</c:v>
                </c:pt>
                <c:pt idx="128">
                  <c:v>33.710999999999999</c:v>
                </c:pt>
                <c:pt idx="129">
                  <c:v>33.227563000000004</c:v>
                </c:pt>
                <c:pt idx="130">
                  <c:v>33.272188</c:v>
                </c:pt>
                <c:pt idx="131">
                  <c:v>34.092438000000001</c:v>
                </c:pt>
                <c:pt idx="132">
                  <c:v>33.705688000000002</c:v>
                </c:pt>
                <c:pt idx="133">
                  <c:v>33.702500000000001</c:v>
                </c:pt>
                <c:pt idx="134">
                  <c:v>33.764125</c:v>
                </c:pt>
                <c:pt idx="135">
                  <c:v>33.749250000000004</c:v>
                </c:pt>
                <c:pt idx="136">
                  <c:v>34.195500000000003</c:v>
                </c:pt>
                <c:pt idx="137">
                  <c:v>34.194437000000001</c:v>
                </c:pt>
                <c:pt idx="138">
                  <c:v>34.233750000000001</c:v>
                </c:pt>
                <c:pt idx="139">
                  <c:v>34.235875</c:v>
                </c:pt>
                <c:pt idx="140">
                  <c:v>34.275188</c:v>
                </c:pt>
                <c:pt idx="141">
                  <c:v>34.760750000000002</c:v>
                </c:pt>
                <c:pt idx="142">
                  <c:v>34.763938000000003</c:v>
                </c:pt>
                <c:pt idx="143">
                  <c:v>35.201687999999997</c:v>
                </c:pt>
                <c:pt idx="144">
                  <c:v>35.656438000000001</c:v>
                </c:pt>
                <c:pt idx="145">
                  <c:v>36.545749999999998</c:v>
                </c:pt>
                <c:pt idx="146">
                  <c:v>130.012812</c:v>
                </c:pt>
                <c:pt idx="147">
                  <c:v>130.00218799999999</c:v>
                </c:pt>
                <c:pt idx="148">
                  <c:v>129.98306299999999</c:v>
                </c:pt>
                <c:pt idx="149">
                  <c:v>129.519813</c:v>
                </c:pt>
                <c:pt idx="150">
                  <c:v>130.42824999999999</c:v>
                </c:pt>
                <c:pt idx="151">
                  <c:v>129.98093800000001</c:v>
                </c:pt>
                <c:pt idx="152">
                  <c:v>129.96074999999999</c:v>
                </c:pt>
                <c:pt idx="153">
                  <c:v>129.525125</c:v>
                </c:pt>
                <c:pt idx="154">
                  <c:v>128.673</c:v>
                </c:pt>
                <c:pt idx="155">
                  <c:v>128.26075</c:v>
                </c:pt>
                <c:pt idx="156">
                  <c:v>130.74275</c:v>
                </c:pt>
                <c:pt idx="157">
                  <c:v>127.858063</c:v>
                </c:pt>
                <c:pt idx="158">
                  <c:v>128.26712499999999</c:v>
                </c:pt>
                <c:pt idx="159">
                  <c:v>131.243188</c:v>
                </c:pt>
                <c:pt idx="160">
                  <c:v>131.31331299999999</c:v>
                </c:pt>
                <c:pt idx="161">
                  <c:v>115.001813</c:v>
                </c:pt>
                <c:pt idx="162">
                  <c:v>128.30643800000001</c:v>
                </c:pt>
                <c:pt idx="163">
                  <c:v>130.03831299999999</c:v>
                </c:pt>
                <c:pt idx="164">
                  <c:v>130.50368800000001</c:v>
                </c:pt>
                <c:pt idx="165">
                  <c:v>128.31706299999999</c:v>
                </c:pt>
                <c:pt idx="166">
                  <c:v>129.20318800000001</c:v>
                </c:pt>
                <c:pt idx="167">
                  <c:v>132.67543800000001</c:v>
                </c:pt>
                <c:pt idx="168">
                  <c:v>130.98075</c:v>
                </c:pt>
                <c:pt idx="169">
                  <c:v>131.841375</c:v>
                </c:pt>
                <c:pt idx="170">
                  <c:v>130.544062</c:v>
                </c:pt>
                <c:pt idx="171">
                  <c:v>141.59087500000001</c:v>
                </c:pt>
                <c:pt idx="172">
                  <c:v>128.02381299999999</c:v>
                </c:pt>
                <c:pt idx="173">
                  <c:v>131.57468800000001</c:v>
                </c:pt>
                <c:pt idx="174">
                  <c:v>142.12531300000001</c:v>
                </c:pt>
                <c:pt idx="175">
                  <c:v>199.99968799999999</c:v>
                </c:pt>
                <c:pt idx="176">
                  <c:v>132.44806299999999</c:v>
                </c:pt>
                <c:pt idx="177">
                  <c:v>314.17062499999997</c:v>
                </c:pt>
                <c:pt idx="178">
                  <c:v>257.81031300000001</c:v>
                </c:pt>
                <c:pt idx="179">
                  <c:v>314.279</c:v>
                </c:pt>
                <c:pt idx="180">
                  <c:v>314.217375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0D-406F-880E-9BCDD7C07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314543"/>
        <c:axId val="734314959"/>
      </c:radarChart>
      <c:catAx>
        <c:axId val="7343145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314959"/>
        <c:crosses val="autoZero"/>
        <c:auto val="1"/>
        <c:lblAlgn val="ctr"/>
        <c:lblOffset val="100"/>
        <c:noMultiLvlLbl val="0"/>
      </c:catAx>
      <c:valAx>
        <c:axId val="73431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3145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IR + PING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dataset3!$A$1:$A$181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dataset3!$B$1:$B$181</c:f>
              <c:numCache>
                <c:formatCode>General</c:formatCode>
                <c:ptCount val="181"/>
                <c:pt idx="0">
                  <c:v>464.18087600000001</c:v>
                </c:pt>
                <c:pt idx="1">
                  <c:v>198.62107499999999</c:v>
                </c:pt>
                <c:pt idx="2">
                  <c:v>278.88244800000001</c:v>
                </c:pt>
                <c:pt idx="3">
                  <c:v>464.18087600000001</c:v>
                </c:pt>
                <c:pt idx="4">
                  <c:v>715.82854999999995</c:v>
                </c:pt>
                <c:pt idx="5">
                  <c:v>715.82854999999995</c:v>
                </c:pt>
                <c:pt idx="6">
                  <c:v>729.69528200000002</c:v>
                </c:pt>
                <c:pt idx="7">
                  <c:v>715.82854999999995</c:v>
                </c:pt>
                <c:pt idx="8">
                  <c:v>715.82854999999995</c:v>
                </c:pt>
                <c:pt idx="9">
                  <c:v>631.36175000000003</c:v>
                </c:pt>
                <c:pt idx="10">
                  <c:v>715.82854999999995</c:v>
                </c:pt>
                <c:pt idx="11">
                  <c:v>524.05325800000003</c:v>
                </c:pt>
                <c:pt idx="12">
                  <c:v>464.18087600000001</c:v>
                </c:pt>
                <c:pt idx="13">
                  <c:v>169.75167500000001</c:v>
                </c:pt>
                <c:pt idx="14">
                  <c:v>99.784812000000002</c:v>
                </c:pt>
                <c:pt idx="15">
                  <c:v>531.631799</c:v>
                </c:pt>
                <c:pt idx="16">
                  <c:v>229.17434399999999</c:v>
                </c:pt>
                <c:pt idx="17">
                  <c:v>153.440763</c:v>
                </c:pt>
                <c:pt idx="18">
                  <c:v>285.707855</c:v>
                </c:pt>
                <c:pt idx="19">
                  <c:v>227.65994599999999</c:v>
                </c:pt>
                <c:pt idx="20">
                  <c:v>229.17434399999999</c:v>
                </c:pt>
                <c:pt idx="21">
                  <c:v>272.36375700000002</c:v>
                </c:pt>
                <c:pt idx="22">
                  <c:v>226.16467</c:v>
                </c:pt>
                <c:pt idx="23">
                  <c:v>233.835959</c:v>
                </c:pt>
                <c:pt idx="24">
                  <c:v>389.20405799999997</c:v>
                </c:pt>
                <c:pt idx="25">
                  <c:v>325.27992699999999</c:v>
                </c:pt>
                <c:pt idx="26">
                  <c:v>328.29471000000001</c:v>
                </c:pt>
                <c:pt idx="27">
                  <c:v>325.27992699999999</c:v>
                </c:pt>
                <c:pt idx="28">
                  <c:v>389.20405799999997</c:v>
                </c:pt>
                <c:pt idx="29">
                  <c:v>175.953011</c:v>
                </c:pt>
                <c:pt idx="30">
                  <c:v>232.26197199999999</c:v>
                </c:pt>
                <c:pt idx="31">
                  <c:v>227.65994599999999</c:v>
                </c:pt>
                <c:pt idx="32">
                  <c:v>197.46996899999999</c:v>
                </c:pt>
                <c:pt idx="33">
                  <c:v>337.67001800000003</c:v>
                </c:pt>
                <c:pt idx="34">
                  <c:v>278.88244800000001</c:v>
                </c:pt>
                <c:pt idx="35">
                  <c:v>476.31768599999998</c:v>
                </c:pt>
                <c:pt idx="36">
                  <c:v>509.50307600000002</c:v>
                </c:pt>
                <c:pt idx="37">
                  <c:v>729.69528200000002</c:v>
                </c:pt>
                <c:pt idx="38">
                  <c:v>715.82854999999995</c:v>
                </c:pt>
                <c:pt idx="39">
                  <c:v>715.82854999999995</c:v>
                </c:pt>
                <c:pt idx="40">
                  <c:v>715.82854999999995</c:v>
                </c:pt>
                <c:pt idx="41">
                  <c:v>436.29323499999998</c:v>
                </c:pt>
                <c:pt idx="42">
                  <c:v>744.08783400000004</c:v>
                </c:pt>
                <c:pt idx="43">
                  <c:v>631.36175000000003</c:v>
                </c:pt>
                <c:pt idx="44">
                  <c:v>278.88244800000001</c:v>
                </c:pt>
                <c:pt idx="45">
                  <c:v>175.953011</c:v>
                </c:pt>
                <c:pt idx="46">
                  <c:v>331.363676</c:v>
                </c:pt>
                <c:pt idx="47">
                  <c:v>334.48827599999998</c:v>
                </c:pt>
                <c:pt idx="48">
                  <c:v>274.50384300000002</c:v>
                </c:pt>
                <c:pt idx="49">
                  <c:v>476.31768599999998</c:v>
                </c:pt>
                <c:pt idx="50">
                  <c:v>476.31768599999998</c:v>
                </c:pt>
                <c:pt idx="51">
                  <c:v>334.48827599999998</c:v>
                </c:pt>
                <c:pt idx="52">
                  <c:v>389.20405799999997</c:v>
                </c:pt>
                <c:pt idx="53">
                  <c:v>226.16467</c:v>
                </c:pt>
                <c:pt idx="54">
                  <c:v>531.631799</c:v>
                </c:pt>
                <c:pt idx="55">
                  <c:v>274.50384300000002</c:v>
                </c:pt>
                <c:pt idx="56">
                  <c:v>389.20405799999997</c:v>
                </c:pt>
                <c:pt idx="57">
                  <c:v>620.83941500000003</c:v>
                </c:pt>
                <c:pt idx="58">
                  <c:v>715.82854999999995</c:v>
                </c:pt>
                <c:pt idx="59">
                  <c:v>744.08783400000004</c:v>
                </c:pt>
                <c:pt idx="60">
                  <c:v>744.08783400000004</c:v>
                </c:pt>
                <c:pt idx="61">
                  <c:v>411.45748900000001</c:v>
                </c:pt>
                <c:pt idx="62">
                  <c:v>539.42388800000003</c:v>
                </c:pt>
                <c:pt idx="63">
                  <c:v>642.23238800000001</c:v>
                </c:pt>
                <c:pt idx="64">
                  <c:v>547.43855299999996</c:v>
                </c:pt>
                <c:pt idx="65">
                  <c:v>337.67001800000003</c:v>
                </c:pt>
                <c:pt idx="66">
                  <c:v>531.631799</c:v>
                </c:pt>
                <c:pt idx="67">
                  <c:v>268.178428</c:v>
                </c:pt>
                <c:pt idx="68">
                  <c:v>149.992963</c:v>
                </c:pt>
                <c:pt idx="69">
                  <c:v>195.20582099999999</c:v>
                </c:pt>
                <c:pt idx="70">
                  <c:v>402.26921599999997</c:v>
                </c:pt>
                <c:pt idx="71">
                  <c:v>351.00046200000003</c:v>
                </c:pt>
                <c:pt idx="72">
                  <c:v>620.83941500000003</c:v>
                </c:pt>
                <c:pt idx="73">
                  <c:v>744.08783400000004</c:v>
                </c:pt>
                <c:pt idx="74">
                  <c:v>715.82854999999995</c:v>
                </c:pt>
                <c:pt idx="75">
                  <c:v>715.82854999999995</c:v>
                </c:pt>
                <c:pt idx="76">
                  <c:v>744.08783400000004</c:v>
                </c:pt>
                <c:pt idx="77">
                  <c:v>502.51565099999999</c:v>
                </c:pt>
                <c:pt idx="78">
                  <c:v>547.43855299999996</c:v>
                </c:pt>
                <c:pt idx="79">
                  <c:v>108.105921</c:v>
                </c:pt>
                <c:pt idx="80">
                  <c:v>67.850532999999999</c:v>
                </c:pt>
                <c:pt idx="81">
                  <c:v>49.592436999999997</c:v>
                </c:pt>
                <c:pt idx="82">
                  <c:v>47.883198999999998</c:v>
                </c:pt>
                <c:pt idx="83">
                  <c:v>45.183588</c:v>
                </c:pt>
                <c:pt idx="84">
                  <c:v>37.820630999999999</c:v>
                </c:pt>
                <c:pt idx="85">
                  <c:v>35.698535</c:v>
                </c:pt>
                <c:pt idx="86">
                  <c:v>35.784156000000003</c:v>
                </c:pt>
                <c:pt idx="87">
                  <c:v>33.189627999999999</c:v>
                </c:pt>
                <c:pt idx="88">
                  <c:v>29.157079</c:v>
                </c:pt>
                <c:pt idx="89">
                  <c:v>24.359210000000001</c:v>
                </c:pt>
                <c:pt idx="90">
                  <c:v>19.389512</c:v>
                </c:pt>
                <c:pt idx="91">
                  <c:v>15.288138</c:v>
                </c:pt>
                <c:pt idx="92">
                  <c:v>13.342867999999999</c:v>
                </c:pt>
                <c:pt idx="93">
                  <c:v>12.207670999999999</c:v>
                </c:pt>
                <c:pt idx="94">
                  <c:v>12.311645</c:v>
                </c:pt>
                <c:pt idx="95">
                  <c:v>12.411728</c:v>
                </c:pt>
                <c:pt idx="96">
                  <c:v>13.571978</c:v>
                </c:pt>
                <c:pt idx="97">
                  <c:v>16.069222</c:v>
                </c:pt>
                <c:pt idx="98">
                  <c:v>20.682755</c:v>
                </c:pt>
                <c:pt idx="99">
                  <c:v>28.367759</c:v>
                </c:pt>
                <c:pt idx="100">
                  <c:v>38.549802</c:v>
                </c:pt>
                <c:pt idx="101">
                  <c:v>64.762190000000004</c:v>
                </c:pt>
                <c:pt idx="102">
                  <c:v>101.34886</c:v>
                </c:pt>
                <c:pt idx="103">
                  <c:v>196.33161999999999</c:v>
                </c:pt>
                <c:pt idx="104">
                  <c:v>197.46996899999999</c:v>
                </c:pt>
                <c:pt idx="105">
                  <c:v>337.67001800000003</c:v>
                </c:pt>
                <c:pt idx="106">
                  <c:v>715.82854999999995</c:v>
                </c:pt>
                <c:pt idx="107">
                  <c:v>642.23238800000001</c:v>
                </c:pt>
                <c:pt idx="108">
                  <c:v>358.05192099999999</c:v>
                </c:pt>
                <c:pt idx="109">
                  <c:v>715.82854999999995</c:v>
                </c:pt>
                <c:pt idx="110">
                  <c:v>729.69528200000002</c:v>
                </c:pt>
                <c:pt idx="111">
                  <c:v>729.69528200000002</c:v>
                </c:pt>
                <c:pt idx="112">
                  <c:v>702.459701</c:v>
                </c:pt>
                <c:pt idx="113">
                  <c:v>531.631799</c:v>
                </c:pt>
                <c:pt idx="114">
                  <c:v>744.08783400000004</c:v>
                </c:pt>
                <c:pt idx="115">
                  <c:v>715.82854999999995</c:v>
                </c:pt>
                <c:pt idx="116">
                  <c:v>729.69528200000002</c:v>
                </c:pt>
                <c:pt idx="117">
                  <c:v>221.79006999999999</c:v>
                </c:pt>
                <c:pt idx="118">
                  <c:v>539.42388800000003</c:v>
                </c:pt>
                <c:pt idx="119">
                  <c:v>67.850532999999999</c:v>
                </c:pt>
                <c:pt idx="120">
                  <c:v>43.940807</c:v>
                </c:pt>
                <c:pt idx="121">
                  <c:v>36.888705999999999</c:v>
                </c:pt>
                <c:pt idx="122">
                  <c:v>33.189627999999999</c:v>
                </c:pt>
                <c:pt idx="123">
                  <c:v>29.099302999999999</c:v>
                </c:pt>
                <c:pt idx="124">
                  <c:v>24.318306</c:v>
                </c:pt>
                <c:pt idx="125">
                  <c:v>20.300785999999999</c:v>
                </c:pt>
                <c:pt idx="126">
                  <c:v>14.410814</c:v>
                </c:pt>
                <c:pt idx="127">
                  <c:v>12.18059</c:v>
                </c:pt>
                <c:pt idx="128">
                  <c:v>11.295839000000001</c:v>
                </c:pt>
                <c:pt idx="129">
                  <c:v>10.260002999999999</c:v>
                </c:pt>
                <c:pt idx="130">
                  <c:v>9.7812049999999999</c:v>
                </c:pt>
                <c:pt idx="131">
                  <c:v>10.302921</c:v>
                </c:pt>
                <c:pt idx="132">
                  <c:v>10.973013</c:v>
                </c:pt>
                <c:pt idx="133">
                  <c:v>12.428561</c:v>
                </c:pt>
                <c:pt idx="134">
                  <c:v>15.414619999999999</c:v>
                </c:pt>
                <c:pt idx="135">
                  <c:v>22.255555000000001</c:v>
                </c:pt>
                <c:pt idx="136">
                  <c:v>37.071539999999999</c:v>
                </c:pt>
                <c:pt idx="137">
                  <c:v>71.396597999999997</c:v>
                </c:pt>
                <c:pt idx="138">
                  <c:v>452.62495000000001</c:v>
                </c:pt>
                <c:pt idx="139">
                  <c:v>715.82854999999995</c:v>
                </c:pt>
                <c:pt idx="140">
                  <c:v>715.82854999999995</c:v>
                </c:pt>
                <c:pt idx="141">
                  <c:v>729.69528200000002</c:v>
                </c:pt>
                <c:pt idx="142">
                  <c:v>516.67971699999998</c:v>
                </c:pt>
                <c:pt idx="143">
                  <c:v>729.69528200000002</c:v>
                </c:pt>
                <c:pt idx="144">
                  <c:v>744.08783400000004</c:v>
                </c:pt>
                <c:pt idx="145">
                  <c:v>715.82854999999995</c:v>
                </c:pt>
                <c:pt idx="146">
                  <c:v>715.82854999999995</c:v>
                </c:pt>
                <c:pt idx="147">
                  <c:v>254.45656500000001</c:v>
                </c:pt>
                <c:pt idx="148">
                  <c:v>744.08783400000004</c:v>
                </c:pt>
                <c:pt idx="149">
                  <c:v>729.69528200000002</c:v>
                </c:pt>
                <c:pt idx="150">
                  <c:v>729.69528200000002</c:v>
                </c:pt>
                <c:pt idx="151">
                  <c:v>337.67001800000003</c:v>
                </c:pt>
                <c:pt idx="152">
                  <c:v>127.98008799999999</c:v>
                </c:pt>
                <c:pt idx="153">
                  <c:v>99.477557000000004</c:v>
                </c:pt>
                <c:pt idx="154">
                  <c:v>67.412845000000004</c:v>
                </c:pt>
                <c:pt idx="155">
                  <c:v>53.667155999999999</c:v>
                </c:pt>
                <c:pt idx="156">
                  <c:v>46.283724999999997</c:v>
                </c:pt>
                <c:pt idx="157">
                  <c:v>109.562414</c:v>
                </c:pt>
                <c:pt idx="158">
                  <c:v>464.18087600000001</c:v>
                </c:pt>
                <c:pt idx="159">
                  <c:v>516.67971699999998</c:v>
                </c:pt>
                <c:pt idx="160">
                  <c:v>729.69528200000002</c:v>
                </c:pt>
                <c:pt idx="161">
                  <c:v>665.08908099999996</c:v>
                </c:pt>
                <c:pt idx="162">
                  <c:v>744.08783400000004</c:v>
                </c:pt>
                <c:pt idx="163">
                  <c:v>744.08783400000004</c:v>
                </c:pt>
                <c:pt idx="164">
                  <c:v>402.26921599999997</c:v>
                </c:pt>
                <c:pt idx="165">
                  <c:v>715.82854999999995</c:v>
                </c:pt>
                <c:pt idx="166">
                  <c:v>729.69528200000002</c:v>
                </c:pt>
                <c:pt idx="167">
                  <c:v>715.82854999999995</c:v>
                </c:pt>
                <c:pt idx="168">
                  <c:v>729.69528200000002</c:v>
                </c:pt>
                <c:pt idx="169">
                  <c:v>715.82854999999995</c:v>
                </c:pt>
                <c:pt idx="170">
                  <c:v>509.50307600000002</c:v>
                </c:pt>
                <c:pt idx="171">
                  <c:v>729.69528200000002</c:v>
                </c:pt>
                <c:pt idx="172">
                  <c:v>744.08783400000004</c:v>
                </c:pt>
                <c:pt idx="173">
                  <c:v>744.08783400000004</c:v>
                </c:pt>
                <c:pt idx="174">
                  <c:v>715.82854999999995</c:v>
                </c:pt>
                <c:pt idx="175">
                  <c:v>744.08783400000004</c:v>
                </c:pt>
                <c:pt idx="176">
                  <c:v>729.69528200000002</c:v>
                </c:pt>
                <c:pt idx="177">
                  <c:v>715.82854999999995</c:v>
                </c:pt>
                <c:pt idx="178">
                  <c:v>729.69528200000002</c:v>
                </c:pt>
                <c:pt idx="179">
                  <c:v>744.08783400000004</c:v>
                </c:pt>
                <c:pt idx="180">
                  <c:v>715.82854999999995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DB-48CD-8894-FD08C85B36C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dataset3!$A$1:$A$181</c:f>
              <c:numCache>
                <c:formatCode>General</c:formatCode>
                <c:ptCount val="18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</c:numCache>
            </c:numRef>
          </c:cat>
          <c:val>
            <c:numRef>
              <c:f>dataset3!$C$1:$C$181</c:f>
              <c:numCache>
                <c:formatCode>General</c:formatCode>
                <c:ptCount val="181"/>
                <c:pt idx="0">
                  <c:v>224.239563</c:v>
                </c:pt>
                <c:pt idx="1">
                  <c:v>140.95443800000001</c:v>
                </c:pt>
                <c:pt idx="2">
                  <c:v>141.03093799999999</c:v>
                </c:pt>
                <c:pt idx="3">
                  <c:v>141.016063</c:v>
                </c:pt>
                <c:pt idx="4">
                  <c:v>142.64806300000001</c:v>
                </c:pt>
                <c:pt idx="5">
                  <c:v>144.70081300000001</c:v>
                </c:pt>
                <c:pt idx="6">
                  <c:v>196.750563</c:v>
                </c:pt>
                <c:pt idx="7">
                  <c:v>226.893688</c:v>
                </c:pt>
                <c:pt idx="8">
                  <c:v>314.06225000000001</c:v>
                </c:pt>
                <c:pt idx="9">
                  <c:v>313.91243800000001</c:v>
                </c:pt>
                <c:pt idx="10">
                  <c:v>314.02506299999999</c:v>
                </c:pt>
                <c:pt idx="11">
                  <c:v>314.08350000000002</c:v>
                </c:pt>
                <c:pt idx="12">
                  <c:v>314.09943800000002</c:v>
                </c:pt>
                <c:pt idx="13">
                  <c:v>237.19568799999999</c:v>
                </c:pt>
                <c:pt idx="14">
                  <c:v>210.878625</c:v>
                </c:pt>
                <c:pt idx="15">
                  <c:v>213.73462499999999</c:v>
                </c:pt>
                <c:pt idx="16">
                  <c:v>314.13875000000002</c:v>
                </c:pt>
                <c:pt idx="17">
                  <c:v>314.15787499999999</c:v>
                </c:pt>
                <c:pt idx="18">
                  <c:v>314.21631300000001</c:v>
                </c:pt>
                <c:pt idx="19">
                  <c:v>314.068625</c:v>
                </c:pt>
                <c:pt idx="20">
                  <c:v>274.26737500000002</c:v>
                </c:pt>
                <c:pt idx="21">
                  <c:v>288.57606299999998</c:v>
                </c:pt>
                <c:pt idx="22">
                  <c:v>281.50299999999999</c:v>
                </c:pt>
                <c:pt idx="23">
                  <c:v>256.82962500000002</c:v>
                </c:pt>
                <c:pt idx="24">
                  <c:v>213.98643799999999</c:v>
                </c:pt>
                <c:pt idx="25">
                  <c:v>204.51106300000001</c:v>
                </c:pt>
                <c:pt idx="26">
                  <c:v>143.52674999999999</c:v>
                </c:pt>
                <c:pt idx="27">
                  <c:v>140.92893799999999</c:v>
                </c:pt>
                <c:pt idx="28">
                  <c:v>126.05925000000001</c:v>
                </c:pt>
                <c:pt idx="29">
                  <c:v>99.031374999999997</c:v>
                </c:pt>
                <c:pt idx="30">
                  <c:v>86.040188000000001</c:v>
                </c:pt>
                <c:pt idx="31">
                  <c:v>77.381874999999994</c:v>
                </c:pt>
                <c:pt idx="32">
                  <c:v>74.458938000000003</c:v>
                </c:pt>
                <c:pt idx="33">
                  <c:v>70.895313000000002</c:v>
                </c:pt>
                <c:pt idx="34">
                  <c:v>71.835624999999993</c:v>
                </c:pt>
                <c:pt idx="35">
                  <c:v>72.261688000000007</c:v>
                </c:pt>
                <c:pt idx="36">
                  <c:v>74.266625000000005</c:v>
                </c:pt>
                <c:pt idx="37">
                  <c:v>74.182687999999999</c:v>
                </c:pt>
                <c:pt idx="38">
                  <c:v>74.060500000000005</c:v>
                </c:pt>
                <c:pt idx="39">
                  <c:v>82.6965</c:v>
                </c:pt>
                <c:pt idx="40">
                  <c:v>85.902062000000001</c:v>
                </c:pt>
                <c:pt idx="41">
                  <c:v>88.643313000000006</c:v>
                </c:pt>
                <c:pt idx="42">
                  <c:v>91.738375000000005</c:v>
                </c:pt>
                <c:pt idx="43">
                  <c:v>91.639562999999995</c:v>
                </c:pt>
                <c:pt idx="44">
                  <c:v>94.940749999999994</c:v>
                </c:pt>
                <c:pt idx="45">
                  <c:v>89.595313000000004</c:v>
                </c:pt>
                <c:pt idx="46">
                  <c:v>92.628749999999997</c:v>
                </c:pt>
                <c:pt idx="47">
                  <c:v>94.993875000000003</c:v>
                </c:pt>
                <c:pt idx="48">
                  <c:v>105.796313</c:v>
                </c:pt>
                <c:pt idx="49">
                  <c:v>103.66493800000001</c:v>
                </c:pt>
                <c:pt idx="50">
                  <c:v>99.217313000000004</c:v>
                </c:pt>
                <c:pt idx="51">
                  <c:v>113.949938</c:v>
                </c:pt>
                <c:pt idx="52">
                  <c:v>107.96593799999999</c:v>
                </c:pt>
                <c:pt idx="53">
                  <c:v>107.119125</c:v>
                </c:pt>
                <c:pt idx="54">
                  <c:v>113.528125</c:v>
                </c:pt>
                <c:pt idx="55">
                  <c:v>114.78081299999999</c:v>
                </c:pt>
                <c:pt idx="56">
                  <c:v>122.25975</c:v>
                </c:pt>
                <c:pt idx="57">
                  <c:v>119.97856299999999</c:v>
                </c:pt>
                <c:pt idx="58">
                  <c:v>42.444749999999999</c:v>
                </c:pt>
                <c:pt idx="59">
                  <c:v>42.897374999999997</c:v>
                </c:pt>
                <c:pt idx="60">
                  <c:v>42.399062999999998</c:v>
                </c:pt>
                <c:pt idx="61">
                  <c:v>127.233313</c:v>
                </c:pt>
                <c:pt idx="62">
                  <c:v>41.920938</c:v>
                </c:pt>
                <c:pt idx="63">
                  <c:v>140.89068800000001</c:v>
                </c:pt>
                <c:pt idx="64">
                  <c:v>41.833812999999999</c:v>
                </c:pt>
                <c:pt idx="65">
                  <c:v>41.812562999999997</c:v>
                </c:pt>
                <c:pt idx="66">
                  <c:v>41.389688</c:v>
                </c:pt>
                <c:pt idx="67">
                  <c:v>41.332312999999999</c:v>
                </c:pt>
                <c:pt idx="68">
                  <c:v>42.637062999999998</c:v>
                </c:pt>
                <c:pt idx="69">
                  <c:v>42.620063000000002</c:v>
                </c:pt>
                <c:pt idx="70">
                  <c:v>41.714812999999999</c:v>
                </c:pt>
                <c:pt idx="71">
                  <c:v>41.323813000000001</c:v>
                </c:pt>
                <c:pt idx="72">
                  <c:v>41.670188000000003</c:v>
                </c:pt>
                <c:pt idx="73">
                  <c:v>41.326999999999998</c:v>
                </c:pt>
                <c:pt idx="74">
                  <c:v>42.097313</c:v>
                </c:pt>
                <c:pt idx="75">
                  <c:v>40.84675</c:v>
                </c:pt>
                <c:pt idx="76">
                  <c:v>40.798938</c:v>
                </c:pt>
                <c:pt idx="77">
                  <c:v>40.359062999999999</c:v>
                </c:pt>
                <c:pt idx="78">
                  <c:v>41.158062000000001</c:v>
                </c:pt>
                <c:pt idx="79">
                  <c:v>41.627687999999999</c:v>
                </c:pt>
                <c:pt idx="80">
                  <c:v>40.338875000000002</c:v>
                </c:pt>
                <c:pt idx="81">
                  <c:v>41.161250000000003</c:v>
                </c:pt>
                <c:pt idx="82">
                  <c:v>41.609625000000001</c:v>
                </c:pt>
                <c:pt idx="83">
                  <c:v>41.642563000000003</c:v>
                </c:pt>
                <c:pt idx="84">
                  <c:v>40.809562999999997</c:v>
                </c:pt>
                <c:pt idx="85">
                  <c:v>41.188875000000003</c:v>
                </c:pt>
                <c:pt idx="86">
                  <c:v>40.819125</c:v>
                </c:pt>
                <c:pt idx="87">
                  <c:v>40.815938000000003</c:v>
                </c:pt>
                <c:pt idx="88">
                  <c:v>41.341875000000002</c:v>
                </c:pt>
                <c:pt idx="89">
                  <c:v>40.823374999999999</c:v>
                </c:pt>
                <c:pt idx="90">
                  <c:v>41.363124999999997</c:v>
                </c:pt>
                <c:pt idx="91">
                  <c:v>41.340812999999997</c:v>
                </c:pt>
                <c:pt idx="92">
                  <c:v>41.696750000000002</c:v>
                </c:pt>
                <c:pt idx="93">
                  <c:v>41.678688000000001</c:v>
                </c:pt>
                <c:pt idx="94">
                  <c:v>41.335500000000003</c:v>
                </c:pt>
                <c:pt idx="95">
                  <c:v>40.909438000000002</c:v>
                </c:pt>
                <c:pt idx="96">
                  <c:v>40.912624999999998</c:v>
                </c:pt>
                <c:pt idx="97">
                  <c:v>41.346125000000001</c:v>
                </c:pt>
                <c:pt idx="98">
                  <c:v>40.909438000000002</c:v>
                </c:pt>
                <c:pt idx="99">
                  <c:v>41.775374999999997</c:v>
                </c:pt>
                <c:pt idx="100">
                  <c:v>42.70825</c:v>
                </c:pt>
                <c:pt idx="101">
                  <c:v>35.650063000000003</c:v>
                </c:pt>
                <c:pt idx="102">
                  <c:v>35.581000000000003</c:v>
                </c:pt>
                <c:pt idx="103">
                  <c:v>35.142187999999997</c:v>
                </c:pt>
                <c:pt idx="104">
                  <c:v>35.108187000000001</c:v>
                </c:pt>
                <c:pt idx="105">
                  <c:v>34.767125</c:v>
                </c:pt>
                <c:pt idx="106">
                  <c:v>34.232688000000003</c:v>
                </c:pt>
                <c:pt idx="107">
                  <c:v>34.188063</c:v>
                </c:pt>
                <c:pt idx="108">
                  <c:v>34.184874999999998</c:v>
                </c:pt>
                <c:pt idx="109">
                  <c:v>33.760938000000003</c:v>
                </c:pt>
                <c:pt idx="110">
                  <c:v>33.749250000000004</c:v>
                </c:pt>
                <c:pt idx="111">
                  <c:v>33.263688000000002</c:v>
                </c:pt>
                <c:pt idx="112">
                  <c:v>33.705688000000002</c:v>
                </c:pt>
                <c:pt idx="113">
                  <c:v>34.090313000000002</c:v>
                </c:pt>
                <c:pt idx="114">
                  <c:v>33.715249999999997</c:v>
                </c:pt>
                <c:pt idx="115">
                  <c:v>33.223312999999997</c:v>
                </c:pt>
                <c:pt idx="116">
                  <c:v>33.70675</c:v>
                </c:pt>
                <c:pt idx="117">
                  <c:v>33.249875000000003</c:v>
                </c:pt>
                <c:pt idx="118">
                  <c:v>33.188249999999996</c:v>
                </c:pt>
                <c:pt idx="119">
                  <c:v>33.195687999999997</c:v>
                </c:pt>
                <c:pt idx="120">
                  <c:v>32.743062999999999</c:v>
                </c:pt>
                <c:pt idx="121">
                  <c:v>33.170188000000003</c:v>
                </c:pt>
                <c:pt idx="122">
                  <c:v>32.784500000000001</c:v>
                </c:pt>
                <c:pt idx="123">
                  <c:v>33.709938000000001</c:v>
                </c:pt>
                <c:pt idx="124">
                  <c:v>32.739874999999998</c:v>
                </c:pt>
                <c:pt idx="125">
                  <c:v>33.710999999999999</c:v>
                </c:pt>
                <c:pt idx="126">
                  <c:v>33.714188</c:v>
                </c:pt>
                <c:pt idx="127">
                  <c:v>33.694000000000003</c:v>
                </c:pt>
                <c:pt idx="128">
                  <c:v>33.710999999999999</c:v>
                </c:pt>
                <c:pt idx="129">
                  <c:v>33.227563000000004</c:v>
                </c:pt>
                <c:pt idx="130">
                  <c:v>33.272188</c:v>
                </c:pt>
                <c:pt idx="131">
                  <c:v>34.092438000000001</c:v>
                </c:pt>
                <c:pt idx="132">
                  <c:v>33.705688000000002</c:v>
                </c:pt>
                <c:pt idx="133">
                  <c:v>33.702500000000001</c:v>
                </c:pt>
                <c:pt idx="134">
                  <c:v>33.764125</c:v>
                </c:pt>
                <c:pt idx="135">
                  <c:v>33.749250000000004</c:v>
                </c:pt>
                <c:pt idx="136">
                  <c:v>34.195500000000003</c:v>
                </c:pt>
                <c:pt idx="137">
                  <c:v>34.194437000000001</c:v>
                </c:pt>
                <c:pt idx="138">
                  <c:v>34.233750000000001</c:v>
                </c:pt>
                <c:pt idx="139">
                  <c:v>34.235875</c:v>
                </c:pt>
                <c:pt idx="140">
                  <c:v>34.275188</c:v>
                </c:pt>
                <c:pt idx="141">
                  <c:v>34.760750000000002</c:v>
                </c:pt>
                <c:pt idx="142">
                  <c:v>34.763938000000003</c:v>
                </c:pt>
                <c:pt idx="143">
                  <c:v>35.201687999999997</c:v>
                </c:pt>
                <c:pt idx="144">
                  <c:v>35.656438000000001</c:v>
                </c:pt>
                <c:pt idx="145">
                  <c:v>36.545749999999998</c:v>
                </c:pt>
                <c:pt idx="146">
                  <c:v>130.012812</c:v>
                </c:pt>
                <c:pt idx="147">
                  <c:v>130.00218799999999</c:v>
                </c:pt>
                <c:pt idx="148">
                  <c:v>129.98306299999999</c:v>
                </c:pt>
                <c:pt idx="149">
                  <c:v>129.519813</c:v>
                </c:pt>
                <c:pt idx="150">
                  <c:v>130.42824999999999</c:v>
                </c:pt>
                <c:pt idx="151">
                  <c:v>129.98093800000001</c:v>
                </c:pt>
                <c:pt idx="152">
                  <c:v>129.96074999999999</c:v>
                </c:pt>
                <c:pt idx="153">
                  <c:v>129.525125</c:v>
                </c:pt>
                <c:pt idx="154">
                  <c:v>128.673</c:v>
                </c:pt>
                <c:pt idx="155">
                  <c:v>128.26075</c:v>
                </c:pt>
                <c:pt idx="156">
                  <c:v>130.74275</c:v>
                </c:pt>
                <c:pt idx="157">
                  <c:v>127.858063</c:v>
                </c:pt>
                <c:pt idx="158">
                  <c:v>128.26712499999999</c:v>
                </c:pt>
                <c:pt idx="159">
                  <c:v>131.243188</c:v>
                </c:pt>
                <c:pt idx="160">
                  <c:v>131.31331299999999</c:v>
                </c:pt>
                <c:pt idx="161">
                  <c:v>115.001813</c:v>
                </c:pt>
                <c:pt idx="162">
                  <c:v>128.30643800000001</c:v>
                </c:pt>
                <c:pt idx="163">
                  <c:v>130.03831299999999</c:v>
                </c:pt>
                <c:pt idx="164">
                  <c:v>130.50368800000001</c:v>
                </c:pt>
                <c:pt idx="165">
                  <c:v>128.31706299999999</c:v>
                </c:pt>
                <c:pt idx="166">
                  <c:v>129.20318800000001</c:v>
                </c:pt>
                <c:pt idx="167">
                  <c:v>132.67543800000001</c:v>
                </c:pt>
                <c:pt idx="168">
                  <c:v>130.98075</c:v>
                </c:pt>
                <c:pt idx="169">
                  <c:v>131.841375</c:v>
                </c:pt>
                <c:pt idx="170">
                  <c:v>130.544062</c:v>
                </c:pt>
                <c:pt idx="171">
                  <c:v>141.59087500000001</c:v>
                </c:pt>
                <c:pt idx="172">
                  <c:v>128.02381299999999</c:v>
                </c:pt>
                <c:pt idx="173">
                  <c:v>131.57468800000001</c:v>
                </c:pt>
                <c:pt idx="174">
                  <c:v>142.12531300000001</c:v>
                </c:pt>
                <c:pt idx="175">
                  <c:v>199.99968799999999</c:v>
                </c:pt>
                <c:pt idx="176">
                  <c:v>132.44806299999999</c:v>
                </c:pt>
                <c:pt idx="177">
                  <c:v>314.17062499999997</c:v>
                </c:pt>
                <c:pt idx="178">
                  <c:v>257.81031300000001</c:v>
                </c:pt>
                <c:pt idx="179">
                  <c:v>314.279</c:v>
                </c:pt>
                <c:pt idx="180">
                  <c:v>314.217375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DB-48CD-8894-FD08C85B36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95290735"/>
        <c:axId val="895273679"/>
      </c:radarChart>
      <c:catAx>
        <c:axId val="895290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273679"/>
        <c:crosses val="autoZero"/>
        <c:auto val="1"/>
        <c:lblAlgn val="ctr"/>
        <c:lblOffset val="100"/>
        <c:noMultiLvlLbl val="0"/>
      </c:catAx>
      <c:valAx>
        <c:axId val="89527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952907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B8B78B5C.dotm</Template>
  <TotalTime>25</TotalTime>
  <Pages>9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2019-03-07T18:04:00Z</cp:lastPrinted>
  <dcterms:created xsi:type="dcterms:W3CDTF">2019-03-07T17:44:00Z</dcterms:created>
  <dcterms:modified xsi:type="dcterms:W3CDTF">2019-03-07T18:09:00Z</dcterms:modified>
</cp:coreProperties>
</file>